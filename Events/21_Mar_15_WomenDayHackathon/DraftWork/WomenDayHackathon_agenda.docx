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460" w:rsidRPr="00EF580F" w:rsidRDefault="00AC2008" w:rsidP="00D0467D">
      <w:pPr>
        <w:pStyle w:val="Title"/>
      </w:pPr>
      <w:r>
        <w:t>C</w:t>
      </w:r>
      <w:r w:rsidR="00666460" w:rsidRPr="00EF580F">
        <w:t>onference Agenda</w:t>
      </w:r>
    </w:p>
    <w:sdt>
      <w:sdtPr>
        <w:alias w:val="Date"/>
        <w:tag w:val="Date"/>
        <w:id w:val="1664272970"/>
        <w:placeholder>
          <w:docPart w:val="AE901A3B522C47B0BBFC0916A4392A21"/>
        </w:placeholder>
        <w:date w:fullDate="2015-03-21T00:00:00Z">
          <w:dateFormat w:val="dddd, MMMM dd, yyyy"/>
          <w:lid w:val="en-US"/>
          <w:storeMappedDataAs w:val="dateTime"/>
          <w:calendar w:val="gregorian"/>
        </w:date>
      </w:sdtPr>
      <w:sdtEndPr/>
      <w:sdtContent>
        <w:p w:rsidR="00E87680" w:rsidRDefault="00400A9B" w:rsidP="00E87680">
          <w:pPr>
            <w:pStyle w:val="Heading1"/>
          </w:pPr>
          <w:r>
            <w:t>Saturday, March 21, 2015</w:t>
          </w:r>
        </w:p>
      </w:sdtContent>
    </w:sdt>
    <w:tbl>
      <w:tblPr>
        <w:tblStyle w:val="TableGrid"/>
        <w:tblW w:w="886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"/>
        <w:gridCol w:w="2195"/>
        <w:gridCol w:w="7106"/>
        <w:gridCol w:w="61"/>
        <w:gridCol w:w="7166"/>
      </w:tblGrid>
      <w:tr w:rsidR="00E87680" w:rsidTr="00BA44D0">
        <w:trPr>
          <w:gridAfter w:val="2"/>
          <w:wAfter w:w="7226" w:type="dxa"/>
        </w:trPr>
        <w:tc>
          <w:tcPr>
            <w:tcW w:w="2253" w:type="dxa"/>
            <w:gridSpan w:val="2"/>
          </w:tcPr>
          <w:p w:rsidR="00E87680" w:rsidRPr="00093B54" w:rsidRDefault="00BA44D0" w:rsidP="00400A9B">
            <w:r>
              <w:t xml:space="preserve">  </w:t>
            </w:r>
            <w:r w:rsidR="00E0725F">
              <w:t>9:00 am to 10:00 am</w:t>
            </w:r>
          </w:p>
        </w:tc>
        <w:sdt>
          <w:sdtPr>
            <w:id w:val="1664273001"/>
            <w:placeholder>
              <w:docPart w:val="65928F02A80D4CC59037BD82B01436A4"/>
            </w:placeholder>
            <w:temporary/>
            <w:showingPlcHdr/>
          </w:sdtPr>
          <w:sdtEndPr/>
          <w:sdtContent>
            <w:tc>
              <w:tcPr>
                <w:tcW w:w="7107" w:type="dxa"/>
              </w:tcPr>
              <w:p w:rsidR="00E87680" w:rsidRPr="00093B54" w:rsidRDefault="00093B54" w:rsidP="00093B54">
                <w:r w:rsidRPr="00093B54">
                  <w:t>Registration and Reception</w:t>
                </w:r>
              </w:p>
            </w:tc>
          </w:sdtContent>
        </w:sdt>
      </w:tr>
      <w:tr w:rsidR="00BA44D0" w:rsidTr="00BA44D0">
        <w:trPr>
          <w:gridBefore w:val="1"/>
          <w:wBefore w:w="58" w:type="dxa"/>
        </w:trPr>
        <w:tc>
          <w:tcPr>
            <w:tcW w:w="2192" w:type="dxa"/>
            <w:vAlign w:val="center"/>
          </w:tcPr>
          <w:p w:rsidR="00BA44D0" w:rsidRPr="00093B54" w:rsidRDefault="00BA44D0" w:rsidP="00E0725F">
            <w:r>
              <w:t>10:00 am to 10:30 am</w:t>
            </w:r>
          </w:p>
        </w:tc>
        <w:tc>
          <w:tcPr>
            <w:tcW w:w="7168" w:type="dxa"/>
            <w:gridSpan w:val="2"/>
            <w:vAlign w:val="center"/>
          </w:tcPr>
          <w:p w:rsidR="00BA44D0" w:rsidRPr="00093B54" w:rsidRDefault="00BA44D0" w:rsidP="0096612D">
            <w:r>
              <w:t>Inauguration and Welcome Note</w:t>
            </w:r>
          </w:p>
        </w:tc>
        <w:tc>
          <w:tcPr>
            <w:tcW w:w="7168" w:type="dxa"/>
          </w:tcPr>
          <w:p w:rsidR="00BA44D0" w:rsidRDefault="00BA44D0" w:rsidP="00E0725F"/>
        </w:tc>
      </w:tr>
      <w:tr w:rsidR="00BA44D0" w:rsidTr="00BA44D0">
        <w:trPr>
          <w:gridBefore w:val="1"/>
          <w:wBefore w:w="58" w:type="dxa"/>
        </w:trPr>
        <w:tc>
          <w:tcPr>
            <w:tcW w:w="2192" w:type="dxa"/>
            <w:vAlign w:val="center"/>
          </w:tcPr>
          <w:p w:rsidR="00BA44D0" w:rsidRPr="00093B54" w:rsidRDefault="00BA44D0" w:rsidP="00E0725F">
            <w:r>
              <w:t xml:space="preserve">10:30 am to 11:00 am </w:t>
            </w:r>
          </w:p>
        </w:tc>
        <w:tc>
          <w:tcPr>
            <w:tcW w:w="7168" w:type="dxa"/>
            <w:gridSpan w:val="2"/>
            <w:vAlign w:val="center"/>
          </w:tcPr>
          <w:p w:rsidR="00BA44D0" w:rsidRPr="00C35000" w:rsidRDefault="00BA44D0" w:rsidP="00E0725F">
            <w:r>
              <w:t>Keynote Address by Chief guest</w:t>
            </w:r>
          </w:p>
        </w:tc>
        <w:tc>
          <w:tcPr>
            <w:tcW w:w="7168" w:type="dxa"/>
          </w:tcPr>
          <w:p w:rsidR="00BA44D0" w:rsidRDefault="00BA44D0" w:rsidP="00E0725F"/>
        </w:tc>
      </w:tr>
      <w:tr w:rsidR="00BA44D0" w:rsidTr="00BA44D0">
        <w:trPr>
          <w:gridBefore w:val="1"/>
          <w:wBefore w:w="58" w:type="dxa"/>
        </w:trPr>
        <w:tc>
          <w:tcPr>
            <w:tcW w:w="2192" w:type="dxa"/>
            <w:vAlign w:val="center"/>
          </w:tcPr>
          <w:p w:rsidR="00BA44D0" w:rsidRPr="00093B54" w:rsidRDefault="00BA44D0" w:rsidP="00E0725F">
            <w:r>
              <w:t>11:00 am to 11:30 am</w:t>
            </w:r>
          </w:p>
        </w:tc>
        <w:tc>
          <w:tcPr>
            <w:tcW w:w="7168" w:type="dxa"/>
            <w:gridSpan w:val="2"/>
            <w:vAlign w:val="center"/>
          </w:tcPr>
          <w:p w:rsidR="00BA44D0" w:rsidRPr="00093B54" w:rsidRDefault="00BA44D0" w:rsidP="00E0725F">
            <w:r>
              <w:t>Importance of Women in Technology</w:t>
            </w:r>
          </w:p>
        </w:tc>
        <w:tc>
          <w:tcPr>
            <w:tcW w:w="7168" w:type="dxa"/>
          </w:tcPr>
          <w:p w:rsidR="00BA44D0" w:rsidRDefault="00BA44D0" w:rsidP="00E0725F"/>
        </w:tc>
      </w:tr>
      <w:tr w:rsidR="00BA44D0" w:rsidTr="00BA44D0">
        <w:trPr>
          <w:gridBefore w:val="1"/>
          <w:wBefore w:w="58" w:type="dxa"/>
        </w:trPr>
        <w:tc>
          <w:tcPr>
            <w:tcW w:w="2192" w:type="dxa"/>
            <w:vAlign w:val="center"/>
          </w:tcPr>
          <w:p w:rsidR="00BA44D0" w:rsidRPr="00093B54" w:rsidRDefault="00BA44D0" w:rsidP="00E0725F">
            <w:r>
              <w:t>11:30 am to 11:45 am</w:t>
            </w:r>
          </w:p>
        </w:tc>
        <w:tc>
          <w:tcPr>
            <w:tcW w:w="7168" w:type="dxa"/>
            <w:gridSpan w:val="2"/>
            <w:vAlign w:val="center"/>
          </w:tcPr>
          <w:p w:rsidR="00BA44D0" w:rsidRPr="00C35000" w:rsidRDefault="00BA44D0" w:rsidP="00A35E0D">
            <w:pPr>
              <w:rPr>
                <w:rFonts w:cs="Arial"/>
              </w:rPr>
            </w:pPr>
            <w:r>
              <w:rPr>
                <w:rFonts w:cs="Arial"/>
              </w:rPr>
              <w:t>Tea Break</w:t>
            </w:r>
          </w:p>
        </w:tc>
        <w:tc>
          <w:tcPr>
            <w:tcW w:w="7168" w:type="dxa"/>
          </w:tcPr>
          <w:p w:rsidR="00BA44D0" w:rsidRDefault="00BA44D0" w:rsidP="00A35E0D">
            <w:pPr>
              <w:rPr>
                <w:rFonts w:cs="Arial"/>
              </w:rPr>
            </w:pPr>
          </w:p>
        </w:tc>
      </w:tr>
      <w:tr w:rsidR="00BA44D0" w:rsidTr="00BA44D0">
        <w:trPr>
          <w:gridBefore w:val="1"/>
          <w:wBefore w:w="58" w:type="dxa"/>
        </w:trPr>
        <w:tc>
          <w:tcPr>
            <w:tcW w:w="2192" w:type="dxa"/>
            <w:vAlign w:val="center"/>
          </w:tcPr>
          <w:p w:rsidR="00BA44D0" w:rsidRPr="00093B54" w:rsidRDefault="00BA44D0" w:rsidP="00A35E0D">
            <w:r>
              <w:t>11:45 am to 12:00 am</w:t>
            </w:r>
          </w:p>
        </w:tc>
        <w:tc>
          <w:tcPr>
            <w:tcW w:w="7168" w:type="dxa"/>
            <w:gridSpan w:val="2"/>
            <w:vAlign w:val="center"/>
          </w:tcPr>
          <w:p w:rsidR="00BA44D0" w:rsidRPr="00D02D62" w:rsidRDefault="00BA44D0" w:rsidP="00A35E0D">
            <w:r>
              <w:t>Tech Women motivational Video clip</w:t>
            </w:r>
            <w:r w:rsidR="0096612D">
              <w:t>s</w:t>
            </w:r>
            <w:r>
              <w:t xml:space="preserve"> </w:t>
            </w:r>
          </w:p>
        </w:tc>
        <w:tc>
          <w:tcPr>
            <w:tcW w:w="7168" w:type="dxa"/>
          </w:tcPr>
          <w:p w:rsidR="00BA44D0" w:rsidRDefault="00BA44D0" w:rsidP="00A35E0D"/>
        </w:tc>
      </w:tr>
      <w:tr w:rsidR="00BA44D0" w:rsidTr="00BA44D0">
        <w:trPr>
          <w:gridBefore w:val="1"/>
          <w:wBefore w:w="58" w:type="dxa"/>
        </w:trPr>
        <w:tc>
          <w:tcPr>
            <w:tcW w:w="2192" w:type="dxa"/>
            <w:vAlign w:val="center"/>
          </w:tcPr>
          <w:p w:rsidR="00BA44D0" w:rsidRPr="00093B54" w:rsidRDefault="00BA44D0" w:rsidP="00A35E0D">
            <w:r>
              <w:t xml:space="preserve">12:00 am to 1:00 am </w:t>
            </w:r>
          </w:p>
        </w:tc>
        <w:tc>
          <w:tcPr>
            <w:tcW w:w="7168" w:type="dxa"/>
            <w:gridSpan w:val="2"/>
            <w:vAlign w:val="center"/>
          </w:tcPr>
          <w:p w:rsidR="0096612D" w:rsidRDefault="00BA44D0" w:rsidP="00A35E0D">
            <w:pPr>
              <w:rPr>
                <w:rFonts w:cs="Arial"/>
              </w:rPr>
            </w:pPr>
            <w:r>
              <w:rPr>
                <w:rFonts w:cs="Arial"/>
              </w:rPr>
              <w:t xml:space="preserve">Hackathon </w:t>
            </w:r>
            <w:r w:rsidR="0096612D">
              <w:rPr>
                <w:rFonts w:cs="Arial"/>
              </w:rPr>
              <w:t>Starts</w:t>
            </w:r>
          </w:p>
          <w:p w:rsidR="0096612D" w:rsidRPr="0096612D" w:rsidRDefault="00BA44D0" w:rsidP="0096612D">
            <w:pPr>
              <w:pStyle w:val="ListParagraph"/>
              <w:numPr>
                <w:ilvl w:val="0"/>
                <w:numId w:val="11"/>
              </w:numPr>
              <w:rPr>
                <w:rFonts w:cs="Arial"/>
              </w:rPr>
            </w:pPr>
            <w:r w:rsidRPr="0096612D">
              <w:rPr>
                <w:rFonts w:cs="Arial"/>
              </w:rPr>
              <w:t>Brainstorming</w:t>
            </w:r>
            <w:r w:rsidR="0096612D" w:rsidRPr="0096612D">
              <w:rPr>
                <w:rFonts w:cs="Arial"/>
              </w:rPr>
              <w:t xml:space="preserve"> session</w:t>
            </w:r>
          </w:p>
          <w:p w:rsidR="00BA44D0" w:rsidRPr="0096612D" w:rsidRDefault="0096612D" w:rsidP="0096612D">
            <w:pPr>
              <w:pStyle w:val="ListParagraph"/>
              <w:numPr>
                <w:ilvl w:val="0"/>
                <w:numId w:val="11"/>
              </w:numPr>
              <w:rPr>
                <w:rFonts w:cs="Arial"/>
              </w:rPr>
            </w:pPr>
            <w:r w:rsidRPr="0096612D">
              <w:rPr>
                <w:rFonts w:cs="Arial"/>
              </w:rPr>
              <w:t>S</w:t>
            </w:r>
            <w:r w:rsidR="00BA44D0" w:rsidRPr="0096612D">
              <w:rPr>
                <w:rFonts w:cs="Arial"/>
              </w:rPr>
              <w:t>tory board writing</w:t>
            </w:r>
          </w:p>
        </w:tc>
        <w:tc>
          <w:tcPr>
            <w:tcW w:w="7168" w:type="dxa"/>
          </w:tcPr>
          <w:p w:rsidR="00BA44D0" w:rsidRDefault="00BA44D0" w:rsidP="00A35E0D">
            <w:pPr>
              <w:rPr>
                <w:rFonts w:cs="Arial"/>
              </w:rPr>
            </w:pPr>
          </w:p>
        </w:tc>
      </w:tr>
      <w:tr w:rsidR="00BA44D0" w:rsidTr="00BA44D0">
        <w:trPr>
          <w:gridBefore w:val="1"/>
          <w:wBefore w:w="58" w:type="dxa"/>
        </w:trPr>
        <w:tc>
          <w:tcPr>
            <w:tcW w:w="2192" w:type="dxa"/>
            <w:vAlign w:val="center"/>
          </w:tcPr>
          <w:p w:rsidR="00BA44D0" w:rsidRPr="00093B54" w:rsidRDefault="00BA44D0" w:rsidP="00547593">
            <w:r>
              <w:t>1:00 am to 1:45 am</w:t>
            </w:r>
          </w:p>
        </w:tc>
        <w:tc>
          <w:tcPr>
            <w:tcW w:w="7168" w:type="dxa"/>
            <w:gridSpan w:val="2"/>
            <w:vAlign w:val="center"/>
          </w:tcPr>
          <w:p w:rsidR="00BA44D0" w:rsidRPr="00093B54" w:rsidRDefault="00BA44D0" w:rsidP="00547593">
            <w:r>
              <w:t>Lunch with Networking</w:t>
            </w:r>
          </w:p>
        </w:tc>
        <w:tc>
          <w:tcPr>
            <w:tcW w:w="7168" w:type="dxa"/>
          </w:tcPr>
          <w:p w:rsidR="00BA44D0" w:rsidRDefault="00BA44D0" w:rsidP="00547593"/>
        </w:tc>
      </w:tr>
      <w:tr w:rsidR="00BA44D0" w:rsidTr="00BA44D0">
        <w:trPr>
          <w:gridBefore w:val="1"/>
          <w:wBefore w:w="58" w:type="dxa"/>
        </w:trPr>
        <w:tc>
          <w:tcPr>
            <w:tcW w:w="2192" w:type="dxa"/>
            <w:vAlign w:val="center"/>
          </w:tcPr>
          <w:p w:rsidR="00BA44D0" w:rsidRPr="00093B54" w:rsidRDefault="00BA44D0" w:rsidP="00BA44D0">
            <w:r>
              <w:t>1:45 am to 3:15 am</w:t>
            </w:r>
          </w:p>
        </w:tc>
        <w:tc>
          <w:tcPr>
            <w:tcW w:w="7168" w:type="dxa"/>
            <w:gridSpan w:val="2"/>
            <w:vAlign w:val="center"/>
          </w:tcPr>
          <w:p w:rsidR="0096612D" w:rsidRDefault="0096612D" w:rsidP="0096612D">
            <w:pPr>
              <w:rPr>
                <w:rFonts w:cs="Arial"/>
              </w:rPr>
            </w:pPr>
            <w:r>
              <w:rPr>
                <w:rFonts w:cs="Arial"/>
              </w:rPr>
              <w:t xml:space="preserve">Hackathon </w:t>
            </w:r>
            <w:r>
              <w:rPr>
                <w:rFonts w:cs="Arial"/>
              </w:rPr>
              <w:t>Continuous…</w:t>
            </w:r>
          </w:p>
          <w:p w:rsidR="0096612D" w:rsidRPr="0096612D" w:rsidRDefault="00BA44D0" w:rsidP="0096612D">
            <w:pPr>
              <w:pStyle w:val="ListParagraph"/>
              <w:numPr>
                <w:ilvl w:val="0"/>
                <w:numId w:val="12"/>
              </w:numPr>
              <w:rPr>
                <w:rFonts w:cs="Arial"/>
              </w:rPr>
            </w:pPr>
            <w:r w:rsidRPr="0096612D">
              <w:rPr>
                <w:rFonts w:cs="Arial"/>
              </w:rPr>
              <w:t>Paper Prototype</w:t>
            </w:r>
          </w:p>
          <w:p w:rsidR="00BA44D0" w:rsidRPr="0096612D" w:rsidRDefault="00BA44D0" w:rsidP="0096612D">
            <w:pPr>
              <w:pStyle w:val="ListParagraph"/>
              <w:numPr>
                <w:ilvl w:val="0"/>
                <w:numId w:val="12"/>
              </w:numPr>
              <w:rPr>
                <w:rFonts w:cs="Arial"/>
              </w:rPr>
            </w:pPr>
            <w:r w:rsidRPr="0096612D">
              <w:rPr>
                <w:rFonts w:cs="Arial"/>
              </w:rPr>
              <w:t>User Centric feedback</w:t>
            </w:r>
          </w:p>
        </w:tc>
        <w:tc>
          <w:tcPr>
            <w:tcW w:w="7168" w:type="dxa"/>
          </w:tcPr>
          <w:p w:rsidR="00BA44D0" w:rsidRDefault="00BA44D0" w:rsidP="00BA44D0">
            <w:pPr>
              <w:rPr>
                <w:rFonts w:cs="Arial"/>
              </w:rPr>
            </w:pPr>
          </w:p>
        </w:tc>
      </w:tr>
      <w:tr w:rsidR="00BA44D0" w:rsidTr="00BA44D0">
        <w:trPr>
          <w:gridBefore w:val="1"/>
          <w:wBefore w:w="58" w:type="dxa"/>
        </w:trPr>
        <w:tc>
          <w:tcPr>
            <w:tcW w:w="2192" w:type="dxa"/>
            <w:vAlign w:val="center"/>
          </w:tcPr>
          <w:p w:rsidR="00BA44D0" w:rsidRPr="00093B54" w:rsidRDefault="00BA44D0" w:rsidP="00BA44D0">
            <w:r>
              <w:t>3:15 pm to 3:30 pm</w:t>
            </w:r>
          </w:p>
        </w:tc>
        <w:tc>
          <w:tcPr>
            <w:tcW w:w="7168" w:type="dxa"/>
            <w:gridSpan w:val="2"/>
            <w:vAlign w:val="center"/>
          </w:tcPr>
          <w:p w:rsidR="00BA44D0" w:rsidRPr="00093B54" w:rsidRDefault="00BA44D0" w:rsidP="00BA44D0">
            <w:r>
              <w:t>Tea Break</w:t>
            </w:r>
          </w:p>
        </w:tc>
        <w:tc>
          <w:tcPr>
            <w:tcW w:w="7168" w:type="dxa"/>
          </w:tcPr>
          <w:p w:rsidR="00BA44D0" w:rsidRDefault="00BA44D0" w:rsidP="00BA44D0"/>
        </w:tc>
      </w:tr>
      <w:tr w:rsidR="00BA44D0" w:rsidTr="00BA44D0">
        <w:trPr>
          <w:gridBefore w:val="1"/>
          <w:wBefore w:w="58" w:type="dxa"/>
        </w:trPr>
        <w:tc>
          <w:tcPr>
            <w:tcW w:w="2192" w:type="dxa"/>
            <w:vAlign w:val="center"/>
          </w:tcPr>
          <w:p w:rsidR="00BA44D0" w:rsidRDefault="00BA44D0" w:rsidP="00BA44D0">
            <w:r>
              <w:t>3:30 pm to 4:30 pm</w:t>
            </w:r>
          </w:p>
        </w:tc>
        <w:tc>
          <w:tcPr>
            <w:tcW w:w="7168" w:type="dxa"/>
            <w:gridSpan w:val="2"/>
            <w:vAlign w:val="center"/>
          </w:tcPr>
          <w:p w:rsidR="0096612D" w:rsidRDefault="0096612D" w:rsidP="0096612D">
            <w:pPr>
              <w:rPr>
                <w:rFonts w:cs="Arial"/>
              </w:rPr>
            </w:pPr>
            <w:r>
              <w:rPr>
                <w:rFonts w:cs="Arial"/>
              </w:rPr>
              <w:t>Hackathon Continuous…</w:t>
            </w:r>
          </w:p>
          <w:p w:rsidR="0096612D" w:rsidRDefault="00BA44D0" w:rsidP="0096612D">
            <w:pPr>
              <w:pStyle w:val="ListParagraph"/>
              <w:numPr>
                <w:ilvl w:val="0"/>
                <w:numId w:val="13"/>
              </w:numPr>
            </w:pPr>
            <w:r>
              <w:t>Wire framing</w:t>
            </w:r>
          </w:p>
          <w:p w:rsidR="00BA44D0" w:rsidRDefault="00BA44D0" w:rsidP="0096612D">
            <w:pPr>
              <w:pStyle w:val="ListParagraph"/>
              <w:numPr>
                <w:ilvl w:val="0"/>
                <w:numId w:val="13"/>
              </w:numPr>
            </w:pPr>
            <w:r>
              <w:t xml:space="preserve">Rapid prototyping </w:t>
            </w:r>
          </w:p>
        </w:tc>
        <w:tc>
          <w:tcPr>
            <w:tcW w:w="7168" w:type="dxa"/>
          </w:tcPr>
          <w:p w:rsidR="00BA44D0" w:rsidRDefault="00BA44D0" w:rsidP="00BA44D0"/>
        </w:tc>
      </w:tr>
      <w:tr w:rsidR="00BA44D0" w:rsidTr="00BA44D0">
        <w:trPr>
          <w:gridBefore w:val="1"/>
          <w:wBefore w:w="58" w:type="dxa"/>
        </w:trPr>
        <w:tc>
          <w:tcPr>
            <w:tcW w:w="2192" w:type="dxa"/>
            <w:vAlign w:val="center"/>
          </w:tcPr>
          <w:p w:rsidR="00BA44D0" w:rsidRDefault="00BA44D0" w:rsidP="00BA44D0">
            <w:r>
              <w:t>4:30 pm to 6:00 pm</w:t>
            </w:r>
          </w:p>
        </w:tc>
        <w:tc>
          <w:tcPr>
            <w:tcW w:w="7168" w:type="dxa"/>
            <w:gridSpan w:val="2"/>
            <w:vAlign w:val="center"/>
          </w:tcPr>
          <w:p w:rsidR="00BA44D0" w:rsidRDefault="00BA44D0" w:rsidP="00BA44D0">
            <w:r>
              <w:t xml:space="preserve">Mobile App Development </w:t>
            </w:r>
            <w:r w:rsidR="0096612D">
              <w:t xml:space="preserve">tools </w:t>
            </w:r>
            <w:r>
              <w:t>Hands on Session</w:t>
            </w:r>
          </w:p>
        </w:tc>
        <w:tc>
          <w:tcPr>
            <w:tcW w:w="7168" w:type="dxa"/>
          </w:tcPr>
          <w:p w:rsidR="00BA44D0" w:rsidRDefault="00BA44D0" w:rsidP="00BA44D0"/>
        </w:tc>
      </w:tr>
      <w:tr w:rsidR="00BA44D0" w:rsidTr="00BA44D0">
        <w:trPr>
          <w:gridBefore w:val="1"/>
          <w:wBefore w:w="58" w:type="dxa"/>
        </w:trPr>
        <w:tc>
          <w:tcPr>
            <w:tcW w:w="2192" w:type="dxa"/>
            <w:vAlign w:val="center"/>
          </w:tcPr>
          <w:p w:rsidR="00BA44D0" w:rsidRDefault="00BA44D0" w:rsidP="00BA44D0">
            <w:r>
              <w:t>6:00 pm to Next day</w:t>
            </w:r>
          </w:p>
        </w:tc>
        <w:tc>
          <w:tcPr>
            <w:tcW w:w="7168" w:type="dxa"/>
            <w:gridSpan w:val="2"/>
            <w:vAlign w:val="center"/>
          </w:tcPr>
          <w:p w:rsidR="0096612D" w:rsidRDefault="0096612D" w:rsidP="0096612D">
            <w:pPr>
              <w:rPr>
                <w:rFonts w:cs="Arial"/>
              </w:rPr>
            </w:pPr>
            <w:r>
              <w:rPr>
                <w:rFonts w:cs="Arial"/>
              </w:rPr>
              <w:t>Hackathon Continuous…</w:t>
            </w:r>
            <w:bookmarkStart w:id="0" w:name="_GoBack"/>
            <w:bookmarkEnd w:id="0"/>
          </w:p>
          <w:p w:rsidR="0096612D" w:rsidRPr="0096612D" w:rsidRDefault="0096612D" w:rsidP="0096612D">
            <w:pPr>
              <w:pStyle w:val="ListParagraph"/>
              <w:numPr>
                <w:ilvl w:val="0"/>
                <w:numId w:val="14"/>
              </w:numPr>
              <w:rPr>
                <w:rFonts w:cs="Arial"/>
              </w:rPr>
            </w:pPr>
            <w:r w:rsidRPr="0096612D">
              <w:rPr>
                <w:rFonts w:cs="Arial"/>
              </w:rPr>
              <w:t>Setup Dev Environment</w:t>
            </w:r>
          </w:p>
          <w:p w:rsidR="00BA44D0" w:rsidRDefault="00BA44D0" w:rsidP="0096612D">
            <w:pPr>
              <w:pStyle w:val="ListParagraph"/>
              <w:numPr>
                <w:ilvl w:val="0"/>
                <w:numId w:val="14"/>
              </w:numPr>
            </w:pPr>
            <w:r>
              <w:t>Developing Mobile app for their idea</w:t>
            </w:r>
          </w:p>
        </w:tc>
        <w:tc>
          <w:tcPr>
            <w:tcW w:w="7168" w:type="dxa"/>
          </w:tcPr>
          <w:p w:rsidR="00BA44D0" w:rsidRDefault="00BA44D0" w:rsidP="00BA44D0"/>
        </w:tc>
      </w:tr>
    </w:tbl>
    <w:sdt>
      <w:sdtPr>
        <w:alias w:val="Date"/>
        <w:tag w:val="Date"/>
        <w:id w:val="1664273000"/>
        <w:placeholder>
          <w:docPart w:val="7544EE9AB2844814B8E1D5A78FD01D11"/>
        </w:placeholder>
        <w:date w:fullDate="2015-03-22T00:00:00Z">
          <w:dateFormat w:val="dddd, MMMM dd, yyyy"/>
          <w:lid w:val="en-US"/>
          <w:storeMappedDataAs w:val="dateTime"/>
          <w:calendar w:val="gregorian"/>
        </w:date>
      </w:sdtPr>
      <w:sdtEndPr/>
      <w:sdtContent>
        <w:p w:rsidR="00E87680" w:rsidRDefault="00BA44D0" w:rsidP="00093B54">
          <w:pPr>
            <w:pStyle w:val="Heading1"/>
          </w:pPr>
          <w:r>
            <w:t>Sunday, March 22, 2015</w:t>
          </w:r>
        </w:p>
      </w:sdtContent>
    </w:sdt>
    <w:tbl>
      <w:tblPr>
        <w:tblStyle w:val="TableGrid"/>
        <w:tblW w:w="5000" w:type="pct"/>
        <w:tblInd w:w="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2"/>
        <w:gridCol w:w="7168"/>
      </w:tblGrid>
      <w:tr w:rsidR="00093B54" w:rsidTr="00093B54">
        <w:tc>
          <w:tcPr>
            <w:tcW w:w="2192" w:type="dxa"/>
            <w:vAlign w:val="center"/>
          </w:tcPr>
          <w:p w:rsidR="00093B54" w:rsidRPr="00093B54" w:rsidRDefault="00BA44D0" w:rsidP="00BA44D0">
            <w:r>
              <w:t>10:00 am to 10:30 am</w:t>
            </w:r>
          </w:p>
        </w:tc>
        <w:tc>
          <w:tcPr>
            <w:tcW w:w="7168" w:type="dxa"/>
            <w:vAlign w:val="center"/>
          </w:tcPr>
          <w:p w:rsidR="00093B54" w:rsidRPr="00093B54" w:rsidRDefault="00C32930" w:rsidP="00BA44D0">
            <w:r>
              <w:t>Welcome Note</w:t>
            </w:r>
          </w:p>
        </w:tc>
      </w:tr>
      <w:tr w:rsidR="00093B54" w:rsidTr="00093B54">
        <w:tc>
          <w:tcPr>
            <w:tcW w:w="2192" w:type="dxa"/>
            <w:vAlign w:val="center"/>
          </w:tcPr>
          <w:p w:rsidR="00093B54" w:rsidRPr="00093B54" w:rsidRDefault="00C32930" w:rsidP="00C32930">
            <w:r>
              <w:t>10:30 am to 10:45 am</w:t>
            </w:r>
          </w:p>
        </w:tc>
        <w:tc>
          <w:tcPr>
            <w:tcW w:w="7168" w:type="dxa"/>
            <w:vAlign w:val="center"/>
          </w:tcPr>
          <w:p w:rsidR="00093B54" w:rsidRPr="00C32930" w:rsidRDefault="00C32930" w:rsidP="00C32930">
            <w:pPr>
              <w:rPr>
                <w:rFonts w:cs="Arial"/>
                <w:bCs/>
              </w:rPr>
            </w:pPr>
            <w:r w:rsidRPr="00C32930">
              <w:rPr>
                <w:rFonts w:cs="Arial"/>
                <w:bCs/>
              </w:rPr>
              <w:t>Keynote Address by Chief Guest</w:t>
            </w:r>
          </w:p>
        </w:tc>
      </w:tr>
      <w:tr w:rsidR="00293816" w:rsidTr="00093B54">
        <w:tc>
          <w:tcPr>
            <w:tcW w:w="2192" w:type="dxa"/>
            <w:vAlign w:val="center"/>
          </w:tcPr>
          <w:p w:rsidR="00293816" w:rsidRPr="00093B54" w:rsidRDefault="00C32930" w:rsidP="00C32930">
            <w:r>
              <w:t>10:45 am to 11:15 am</w:t>
            </w:r>
          </w:p>
        </w:tc>
        <w:tc>
          <w:tcPr>
            <w:tcW w:w="7168" w:type="dxa"/>
            <w:vAlign w:val="center"/>
          </w:tcPr>
          <w:p w:rsidR="00293816" w:rsidRDefault="00C32930" w:rsidP="00C32930">
            <w:r>
              <w:t>Women Entrepreneurship opportunity in India</w:t>
            </w:r>
          </w:p>
          <w:p w:rsidR="0096612D" w:rsidRDefault="0096612D" w:rsidP="00C32930">
            <w:r>
              <w:t xml:space="preserve">What is </w:t>
            </w:r>
            <w:proofErr w:type="spellStart"/>
            <w:r>
              <w:t>WeTech</w:t>
            </w:r>
            <w:proofErr w:type="spellEnd"/>
            <w:r>
              <w:t>?</w:t>
            </w:r>
          </w:p>
          <w:p w:rsidR="0096612D" w:rsidRPr="00093B54" w:rsidRDefault="0096612D" w:rsidP="00C32930">
            <w:r>
              <w:t>How to participate Technovation Challenge</w:t>
            </w:r>
          </w:p>
        </w:tc>
      </w:tr>
      <w:tr w:rsidR="00C32930" w:rsidTr="00093B54">
        <w:tc>
          <w:tcPr>
            <w:tcW w:w="2192" w:type="dxa"/>
            <w:vAlign w:val="center"/>
          </w:tcPr>
          <w:p w:rsidR="00C32930" w:rsidRDefault="00C32930" w:rsidP="00C32930">
            <w:r>
              <w:t xml:space="preserve">11:15 am to 11:30 am </w:t>
            </w:r>
          </w:p>
        </w:tc>
        <w:tc>
          <w:tcPr>
            <w:tcW w:w="7168" w:type="dxa"/>
            <w:vAlign w:val="center"/>
          </w:tcPr>
          <w:p w:rsidR="00C32930" w:rsidRDefault="00C32930" w:rsidP="00C32930">
            <w:r>
              <w:t>Tea Break</w:t>
            </w:r>
          </w:p>
        </w:tc>
      </w:tr>
      <w:tr w:rsidR="00293816" w:rsidTr="00093B54">
        <w:tc>
          <w:tcPr>
            <w:tcW w:w="2192" w:type="dxa"/>
            <w:vAlign w:val="center"/>
          </w:tcPr>
          <w:p w:rsidR="00293816" w:rsidRPr="00093B54" w:rsidRDefault="00C32930" w:rsidP="00C32930">
            <w:r>
              <w:t>11:30 am to 11:45 am</w:t>
            </w:r>
          </w:p>
        </w:tc>
        <w:tc>
          <w:tcPr>
            <w:tcW w:w="7168" w:type="dxa"/>
            <w:vAlign w:val="center"/>
          </w:tcPr>
          <w:p w:rsidR="00293816" w:rsidRPr="00C35000" w:rsidRDefault="00C32930" w:rsidP="00C32930">
            <w:pPr>
              <w:rPr>
                <w:rFonts w:cs="Arial"/>
              </w:rPr>
            </w:pPr>
            <w:r>
              <w:rPr>
                <w:rFonts w:cs="Arial"/>
              </w:rPr>
              <w:t>Role of NASSCOMM Foundation</w:t>
            </w:r>
          </w:p>
        </w:tc>
      </w:tr>
      <w:tr w:rsidR="00293816" w:rsidTr="00093B54">
        <w:tc>
          <w:tcPr>
            <w:tcW w:w="2192" w:type="dxa"/>
            <w:vAlign w:val="center"/>
          </w:tcPr>
          <w:p w:rsidR="00293816" w:rsidRPr="00093B54" w:rsidRDefault="00C32930" w:rsidP="00C32930">
            <w:r>
              <w:t>11:45 am to 12:00 am</w:t>
            </w:r>
          </w:p>
        </w:tc>
        <w:tc>
          <w:tcPr>
            <w:tcW w:w="7168" w:type="dxa"/>
            <w:vAlign w:val="center"/>
          </w:tcPr>
          <w:p w:rsidR="00293816" w:rsidRPr="00D02D62" w:rsidRDefault="00C32930" w:rsidP="00C32930">
            <w:r>
              <w:t>How Women can raise a fund</w:t>
            </w:r>
          </w:p>
        </w:tc>
      </w:tr>
      <w:tr w:rsidR="00293816" w:rsidTr="00093B54">
        <w:tc>
          <w:tcPr>
            <w:tcW w:w="2192" w:type="dxa"/>
            <w:vAlign w:val="center"/>
          </w:tcPr>
          <w:p w:rsidR="00293816" w:rsidRPr="00093B54" w:rsidRDefault="00C32930" w:rsidP="00C32930">
            <w:r>
              <w:t xml:space="preserve">12:00 pm to 12:30 pm </w:t>
            </w:r>
          </w:p>
        </w:tc>
        <w:tc>
          <w:tcPr>
            <w:tcW w:w="7168" w:type="dxa"/>
            <w:vAlign w:val="center"/>
          </w:tcPr>
          <w:p w:rsidR="00293816" w:rsidRPr="00C35000" w:rsidRDefault="00C32930" w:rsidP="00C32930">
            <w:pPr>
              <w:rPr>
                <w:rFonts w:cs="Arial"/>
              </w:rPr>
            </w:pPr>
            <w:r>
              <w:rPr>
                <w:rFonts w:cs="Arial"/>
              </w:rPr>
              <w:t>Talk about Google Developer group for Women</w:t>
            </w:r>
          </w:p>
        </w:tc>
      </w:tr>
      <w:tr w:rsidR="00293816" w:rsidTr="00093B54">
        <w:tc>
          <w:tcPr>
            <w:tcW w:w="2192" w:type="dxa"/>
            <w:vAlign w:val="center"/>
          </w:tcPr>
          <w:p w:rsidR="00293816" w:rsidRPr="00093B54" w:rsidRDefault="00C32930" w:rsidP="00C32930">
            <w:r>
              <w:t xml:space="preserve">12:30 am to 12:45 am </w:t>
            </w:r>
          </w:p>
        </w:tc>
        <w:tc>
          <w:tcPr>
            <w:tcW w:w="7168" w:type="dxa"/>
            <w:vAlign w:val="center"/>
          </w:tcPr>
          <w:p w:rsidR="00293816" w:rsidRPr="00093B54" w:rsidRDefault="00C32930" w:rsidP="00C32930">
            <w:r>
              <w:t xml:space="preserve">Talk about </w:t>
            </w:r>
            <w:proofErr w:type="spellStart"/>
            <w:r>
              <w:t>WoMoz</w:t>
            </w:r>
            <w:proofErr w:type="spellEnd"/>
            <w:r>
              <w:t xml:space="preserve"> program</w:t>
            </w:r>
          </w:p>
        </w:tc>
      </w:tr>
      <w:tr w:rsidR="00293816" w:rsidTr="00093B54">
        <w:tc>
          <w:tcPr>
            <w:tcW w:w="2192" w:type="dxa"/>
            <w:vAlign w:val="center"/>
          </w:tcPr>
          <w:p w:rsidR="00293816" w:rsidRPr="00093B54" w:rsidRDefault="00C32930" w:rsidP="00C32930">
            <w:r>
              <w:lastRenderedPageBreak/>
              <w:t xml:space="preserve">12:45 am to 1:15 pm </w:t>
            </w:r>
          </w:p>
        </w:tc>
        <w:tc>
          <w:tcPr>
            <w:tcW w:w="7168" w:type="dxa"/>
            <w:vAlign w:val="center"/>
          </w:tcPr>
          <w:p w:rsidR="00293816" w:rsidRPr="009209FE" w:rsidRDefault="00C32930" w:rsidP="00C32930">
            <w:proofErr w:type="spellStart"/>
            <w:r>
              <w:t>Pyladies</w:t>
            </w:r>
            <w:proofErr w:type="spellEnd"/>
            <w:r>
              <w:t xml:space="preserve"> Madurai Chapter Inauguration</w:t>
            </w:r>
          </w:p>
        </w:tc>
      </w:tr>
      <w:tr w:rsidR="00C32930" w:rsidTr="00093B54">
        <w:tc>
          <w:tcPr>
            <w:tcW w:w="2192" w:type="dxa"/>
            <w:vAlign w:val="center"/>
          </w:tcPr>
          <w:p w:rsidR="00C32930" w:rsidRDefault="00C32930" w:rsidP="00C32930">
            <w:r>
              <w:t>1:15 pm to 2:00 pm</w:t>
            </w:r>
          </w:p>
        </w:tc>
        <w:tc>
          <w:tcPr>
            <w:tcW w:w="7168" w:type="dxa"/>
            <w:vAlign w:val="center"/>
          </w:tcPr>
          <w:p w:rsidR="00C32930" w:rsidRDefault="00C32930" w:rsidP="00C32930">
            <w:r>
              <w:t>Lunch and Networking</w:t>
            </w:r>
          </w:p>
        </w:tc>
      </w:tr>
      <w:tr w:rsidR="00C32930" w:rsidTr="00093B54">
        <w:tc>
          <w:tcPr>
            <w:tcW w:w="2192" w:type="dxa"/>
            <w:vAlign w:val="center"/>
          </w:tcPr>
          <w:p w:rsidR="00C32930" w:rsidRDefault="00C32930" w:rsidP="00C32930">
            <w:r>
              <w:t>2:00 pm to 2:30 pm</w:t>
            </w:r>
          </w:p>
        </w:tc>
        <w:tc>
          <w:tcPr>
            <w:tcW w:w="7168" w:type="dxa"/>
            <w:vAlign w:val="center"/>
          </w:tcPr>
          <w:p w:rsidR="00C32930" w:rsidRDefault="00C32930" w:rsidP="00C32930">
            <w:r>
              <w:t>Panel Discussion</w:t>
            </w:r>
          </w:p>
        </w:tc>
      </w:tr>
      <w:tr w:rsidR="00C32930" w:rsidTr="00093B54">
        <w:tc>
          <w:tcPr>
            <w:tcW w:w="2192" w:type="dxa"/>
            <w:vAlign w:val="center"/>
          </w:tcPr>
          <w:p w:rsidR="00C32930" w:rsidRDefault="00C32930" w:rsidP="00C32930">
            <w:r>
              <w:t>2:30 pm to 4:30 pm</w:t>
            </w:r>
          </w:p>
        </w:tc>
        <w:tc>
          <w:tcPr>
            <w:tcW w:w="7168" w:type="dxa"/>
            <w:vAlign w:val="center"/>
          </w:tcPr>
          <w:p w:rsidR="00C32930" w:rsidRDefault="00C32930" w:rsidP="00C32930">
            <w:r>
              <w:t xml:space="preserve">Shortlisted Team App </w:t>
            </w:r>
            <w:r w:rsidR="0096612D">
              <w:t>Presentation</w:t>
            </w:r>
          </w:p>
        </w:tc>
      </w:tr>
      <w:tr w:rsidR="00C32930" w:rsidTr="00093B54">
        <w:tc>
          <w:tcPr>
            <w:tcW w:w="2192" w:type="dxa"/>
            <w:vAlign w:val="center"/>
          </w:tcPr>
          <w:p w:rsidR="00C32930" w:rsidRDefault="00C32930" w:rsidP="00C32930">
            <w:r>
              <w:t>4:30 pm to 5:00 pm</w:t>
            </w:r>
          </w:p>
        </w:tc>
        <w:tc>
          <w:tcPr>
            <w:tcW w:w="7168" w:type="dxa"/>
            <w:vAlign w:val="center"/>
          </w:tcPr>
          <w:p w:rsidR="00C32930" w:rsidRDefault="00C32930" w:rsidP="00C32930">
            <w:r>
              <w:t xml:space="preserve">Winner Announcement </w:t>
            </w:r>
          </w:p>
        </w:tc>
      </w:tr>
      <w:tr w:rsidR="00C32930" w:rsidTr="00093B54">
        <w:tc>
          <w:tcPr>
            <w:tcW w:w="2192" w:type="dxa"/>
            <w:vAlign w:val="center"/>
          </w:tcPr>
          <w:p w:rsidR="00C32930" w:rsidRDefault="00C32930" w:rsidP="00C32930">
            <w:r>
              <w:t>5:00 pm to 5:30 pm</w:t>
            </w:r>
          </w:p>
        </w:tc>
        <w:tc>
          <w:tcPr>
            <w:tcW w:w="7168" w:type="dxa"/>
            <w:vAlign w:val="center"/>
          </w:tcPr>
          <w:p w:rsidR="00C32930" w:rsidRDefault="00C32930" w:rsidP="00C32930">
            <w:r>
              <w:t xml:space="preserve">Networking and Reception. </w:t>
            </w:r>
          </w:p>
        </w:tc>
      </w:tr>
    </w:tbl>
    <w:p w:rsidR="00093B54" w:rsidRDefault="00093B54" w:rsidP="0096612D">
      <w:pPr>
        <w:ind w:left="0"/>
      </w:pPr>
    </w:p>
    <w:sectPr w:rsidR="00093B54" w:rsidSect="00093B54">
      <w:pgSz w:w="12240" w:h="15840"/>
      <w:pgMar w:top="1440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FC612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A863A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4BEF63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6E23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FACEEA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3C0C6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A6080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00E7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50EEF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1C8B4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B491411"/>
    <w:multiLevelType w:val="hybridMultilevel"/>
    <w:tmpl w:val="F5B4C17E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1">
    <w:nsid w:val="1B165D2B"/>
    <w:multiLevelType w:val="hybridMultilevel"/>
    <w:tmpl w:val="FEAE2288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2">
    <w:nsid w:val="66DE314D"/>
    <w:multiLevelType w:val="hybridMultilevel"/>
    <w:tmpl w:val="43600E28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3">
    <w:nsid w:val="70483AC0"/>
    <w:multiLevelType w:val="hybridMultilevel"/>
    <w:tmpl w:val="16309752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A9B"/>
    <w:rsid w:val="00013B61"/>
    <w:rsid w:val="000600A1"/>
    <w:rsid w:val="00093B54"/>
    <w:rsid w:val="000C3EC1"/>
    <w:rsid w:val="000F31DD"/>
    <w:rsid w:val="00193A0C"/>
    <w:rsid w:val="00242E5D"/>
    <w:rsid w:val="002633CE"/>
    <w:rsid w:val="00293816"/>
    <w:rsid w:val="002E5E84"/>
    <w:rsid w:val="00305E8D"/>
    <w:rsid w:val="00316C98"/>
    <w:rsid w:val="00322038"/>
    <w:rsid w:val="00336B6F"/>
    <w:rsid w:val="00365C36"/>
    <w:rsid w:val="00370770"/>
    <w:rsid w:val="00396651"/>
    <w:rsid w:val="003B10C0"/>
    <w:rsid w:val="003D69BA"/>
    <w:rsid w:val="00400A9B"/>
    <w:rsid w:val="00402F69"/>
    <w:rsid w:val="0041378C"/>
    <w:rsid w:val="00452E55"/>
    <w:rsid w:val="004E77BD"/>
    <w:rsid w:val="00547593"/>
    <w:rsid w:val="00595F76"/>
    <w:rsid w:val="005B3147"/>
    <w:rsid w:val="005C7890"/>
    <w:rsid w:val="005D6D58"/>
    <w:rsid w:val="00666066"/>
    <w:rsid w:val="00666460"/>
    <w:rsid w:val="006E7E18"/>
    <w:rsid w:val="007739C1"/>
    <w:rsid w:val="007817F5"/>
    <w:rsid w:val="00882812"/>
    <w:rsid w:val="008B4098"/>
    <w:rsid w:val="008B7154"/>
    <w:rsid w:val="009209FE"/>
    <w:rsid w:val="00921CBA"/>
    <w:rsid w:val="0096612D"/>
    <w:rsid w:val="009C5D45"/>
    <w:rsid w:val="009D4201"/>
    <w:rsid w:val="009E3BC6"/>
    <w:rsid w:val="00A12502"/>
    <w:rsid w:val="00A35E0D"/>
    <w:rsid w:val="00A67B22"/>
    <w:rsid w:val="00AC2008"/>
    <w:rsid w:val="00B63707"/>
    <w:rsid w:val="00B72366"/>
    <w:rsid w:val="00B936B6"/>
    <w:rsid w:val="00BA44D0"/>
    <w:rsid w:val="00BC2BAE"/>
    <w:rsid w:val="00C3287E"/>
    <w:rsid w:val="00C32930"/>
    <w:rsid w:val="00C35000"/>
    <w:rsid w:val="00CC1F8C"/>
    <w:rsid w:val="00D02D62"/>
    <w:rsid w:val="00D0467D"/>
    <w:rsid w:val="00DA72B0"/>
    <w:rsid w:val="00E0725F"/>
    <w:rsid w:val="00E87680"/>
    <w:rsid w:val="00EF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F3045A0-3CF0-461F-B16E-B30E80C1F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3B61"/>
    <w:pPr>
      <w:spacing w:before="60" w:after="60" w:line="276" w:lineRule="auto"/>
      <w:ind w:left="58"/>
    </w:pPr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qFormat/>
    <w:rsid w:val="00093B54"/>
    <w:pPr>
      <w:pBdr>
        <w:top w:val="single" w:sz="4" w:space="1" w:color="215868" w:themeColor="accent5" w:themeShade="80"/>
        <w:bottom w:val="single" w:sz="4" w:space="1" w:color="215868" w:themeColor="accent5" w:themeShade="80"/>
      </w:pBdr>
      <w:shd w:val="clear" w:color="auto" w:fill="4BACC6" w:themeFill="accent5"/>
      <w:spacing w:before="300"/>
      <w:jc w:val="center"/>
      <w:outlineLvl w:val="0"/>
    </w:pPr>
    <w:rPr>
      <w:rFonts w:asciiTheme="majorHAnsi" w:hAnsiTheme="majorHAnsi" w:cs="Arial"/>
      <w:b/>
      <w:bCs/>
      <w:color w:val="FFFFFF" w:themeColor="background1"/>
      <w:sz w:val="24"/>
      <w:szCs w:val="24"/>
    </w:rPr>
  </w:style>
  <w:style w:type="paragraph" w:styleId="Heading2">
    <w:name w:val="heading 2"/>
    <w:basedOn w:val="Normal"/>
    <w:next w:val="Normal"/>
    <w:semiHidden/>
    <w:unhideWhenUsed/>
    <w:rsid w:val="009C5D45"/>
    <w:pPr>
      <w:keepNext/>
      <w:spacing w:before="24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93B54"/>
    <w:rPr>
      <w:rFonts w:asciiTheme="majorHAnsi" w:hAnsiTheme="majorHAnsi" w:cs="Arial"/>
      <w:b/>
      <w:bCs/>
      <w:color w:val="FFFFFF" w:themeColor="background1"/>
      <w:sz w:val="24"/>
      <w:szCs w:val="24"/>
      <w:shd w:val="clear" w:color="auto" w:fill="4BACC6" w:themeFill="accent5"/>
    </w:rPr>
  </w:style>
  <w:style w:type="paragraph" w:styleId="BalloonText">
    <w:name w:val="Balloon Text"/>
    <w:basedOn w:val="Normal"/>
    <w:semiHidden/>
    <w:rsid w:val="00B936B6"/>
    <w:rPr>
      <w:rFonts w:cs="Tahoma"/>
      <w:sz w:val="16"/>
      <w:szCs w:val="16"/>
    </w:rPr>
  </w:style>
  <w:style w:type="paragraph" w:styleId="Title">
    <w:name w:val="Title"/>
    <w:basedOn w:val="Normal"/>
    <w:qFormat/>
    <w:rsid w:val="00093B54"/>
    <w:pPr>
      <w:spacing w:before="0" w:after="240"/>
      <w:jc w:val="center"/>
    </w:pPr>
    <w:rPr>
      <w:rFonts w:asciiTheme="majorHAnsi" w:hAnsiTheme="majorHAnsi" w:cs="Arial"/>
      <w:b/>
      <w:bCs/>
      <w:sz w:val="36"/>
      <w:szCs w:val="32"/>
    </w:rPr>
  </w:style>
  <w:style w:type="character" w:styleId="PlaceholderText">
    <w:name w:val="Placeholder Text"/>
    <w:basedOn w:val="DefaultParagraphFont"/>
    <w:uiPriority w:val="99"/>
    <w:semiHidden/>
    <w:rsid w:val="00093B54"/>
    <w:rPr>
      <w:color w:val="808080"/>
    </w:rPr>
  </w:style>
  <w:style w:type="table" w:styleId="TableGrid">
    <w:name w:val="Table Grid"/>
    <w:basedOn w:val="TableNormal"/>
    <w:uiPriority w:val="59"/>
    <w:rsid w:val="00E876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6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2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3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nthilm\AppData\Roaming\Microsoft\Templates\Conference%20agen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E901A3B522C47B0BBFC0916A4392A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1735EE-D033-419A-91C8-D9C7399DD0A8}"/>
      </w:docPartPr>
      <w:docPartBody>
        <w:p w:rsidR="00000000" w:rsidRDefault="00700D9A">
          <w:pPr>
            <w:pStyle w:val="AE901A3B522C47B0BBFC0916A4392A21"/>
          </w:pPr>
          <w:r>
            <w:t>[Click to select date]</w:t>
          </w:r>
        </w:p>
      </w:docPartBody>
    </w:docPart>
    <w:docPart>
      <w:docPartPr>
        <w:name w:val="65928F02A80D4CC59037BD82B01436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BECEDB-8350-4819-A937-B53F31CDD63E}"/>
      </w:docPartPr>
      <w:docPartBody>
        <w:p w:rsidR="00000000" w:rsidRDefault="00700D9A">
          <w:pPr>
            <w:pStyle w:val="65928F02A80D4CC59037BD82B01436A4"/>
          </w:pPr>
          <w:r w:rsidRPr="00093B54">
            <w:t>Registration and Reception</w:t>
          </w:r>
        </w:p>
      </w:docPartBody>
    </w:docPart>
    <w:docPart>
      <w:docPartPr>
        <w:name w:val="7544EE9AB2844814B8E1D5A78FD01D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B83C10-26C6-4F07-92B6-D7C974C1C29E}"/>
      </w:docPartPr>
      <w:docPartBody>
        <w:p w:rsidR="00000000" w:rsidRDefault="00700D9A">
          <w:pPr>
            <w:pStyle w:val="7544EE9AB2844814B8E1D5A78FD01D11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D9A"/>
    <w:rsid w:val="0070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901A3B522C47B0BBFC0916A4392A21">
    <w:name w:val="AE901A3B522C47B0BBFC0916A4392A21"/>
  </w:style>
  <w:style w:type="paragraph" w:customStyle="1" w:styleId="B0155070104A4F989507C7C2E1137DA7">
    <w:name w:val="B0155070104A4F989507C7C2E1137DA7"/>
  </w:style>
  <w:style w:type="paragraph" w:customStyle="1" w:styleId="65928F02A80D4CC59037BD82B01436A4">
    <w:name w:val="65928F02A80D4CC59037BD82B01436A4"/>
  </w:style>
  <w:style w:type="paragraph" w:customStyle="1" w:styleId="D9BD70ADD0F047E1B7D824C270C3521D">
    <w:name w:val="D9BD70ADD0F047E1B7D824C270C3521D"/>
  </w:style>
  <w:style w:type="paragraph" w:customStyle="1" w:styleId="70A5F884EACC4DDDAB7A23756677F0F4">
    <w:name w:val="70A5F884EACC4DDDAB7A23756677F0F4"/>
  </w:style>
  <w:style w:type="paragraph" w:customStyle="1" w:styleId="802C89A312824ED195429873CAA1E5CD">
    <w:name w:val="802C89A312824ED195429873CAA1E5CD"/>
  </w:style>
  <w:style w:type="paragraph" w:customStyle="1" w:styleId="2E4C947C317344448FE9E97874FC5494">
    <w:name w:val="2E4C947C317344448FE9E97874FC5494"/>
  </w:style>
  <w:style w:type="paragraph" w:customStyle="1" w:styleId="F5D27D7F2BAF44F09911D3CE39217A54">
    <w:name w:val="F5D27D7F2BAF44F09911D3CE39217A54"/>
  </w:style>
  <w:style w:type="paragraph" w:customStyle="1" w:styleId="EE20533038AE4F0BA91B3F2B46F258CE">
    <w:name w:val="EE20533038AE4F0BA91B3F2B46F258CE"/>
  </w:style>
  <w:style w:type="paragraph" w:customStyle="1" w:styleId="EEADD58739984C8986B4F82E32EBD6AC">
    <w:name w:val="EEADD58739984C8986B4F82E32EBD6AC"/>
  </w:style>
  <w:style w:type="paragraph" w:customStyle="1" w:styleId="277E94355BB04D2DBBB72F5AEE0B88BB">
    <w:name w:val="277E94355BB04D2DBBB72F5AEE0B88BB"/>
  </w:style>
  <w:style w:type="paragraph" w:customStyle="1" w:styleId="7C3EA2CD004848E58DA1C94D5C6DCBFA">
    <w:name w:val="7C3EA2CD004848E58DA1C94D5C6DCBFA"/>
  </w:style>
  <w:style w:type="paragraph" w:customStyle="1" w:styleId="206944F523344EE9B1BCB46977A90A37">
    <w:name w:val="206944F523344EE9B1BCB46977A90A37"/>
  </w:style>
  <w:style w:type="paragraph" w:customStyle="1" w:styleId="014A642579074FFC86A8126B3226C27E">
    <w:name w:val="014A642579074FFC86A8126B3226C27E"/>
  </w:style>
  <w:style w:type="paragraph" w:customStyle="1" w:styleId="B0339C4B114A497499694B9006FB016D">
    <w:name w:val="B0339C4B114A497499694B9006FB016D"/>
  </w:style>
  <w:style w:type="paragraph" w:customStyle="1" w:styleId="2026115A38FD49EFBB84459B1356D6C8">
    <w:name w:val="2026115A38FD49EFBB84459B1356D6C8"/>
  </w:style>
  <w:style w:type="paragraph" w:customStyle="1" w:styleId="BC7592FB57344B8290EBF5E9DA38F55C">
    <w:name w:val="BC7592FB57344B8290EBF5E9DA38F55C"/>
  </w:style>
  <w:style w:type="paragraph" w:customStyle="1" w:styleId="4F633F2D62C447CD9FD10444BE67E17C">
    <w:name w:val="4F633F2D62C447CD9FD10444BE67E17C"/>
  </w:style>
  <w:style w:type="paragraph" w:customStyle="1" w:styleId="E6BB1ECBBCF5476FBD959331730371F6">
    <w:name w:val="E6BB1ECBBCF5476FBD959331730371F6"/>
  </w:style>
  <w:style w:type="paragraph" w:customStyle="1" w:styleId="3A5924E211BC4114A0BDCFD21023D97C">
    <w:name w:val="3A5924E211BC4114A0BDCFD21023D97C"/>
  </w:style>
  <w:style w:type="paragraph" w:customStyle="1" w:styleId="51EA3E8A1A2D4D87A97EF27DF38770B2">
    <w:name w:val="51EA3E8A1A2D4D87A97EF27DF38770B2"/>
  </w:style>
  <w:style w:type="paragraph" w:customStyle="1" w:styleId="AFA66513412F4C5EB67D59B2CB5E53A5">
    <w:name w:val="AFA66513412F4C5EB67D59B2CB5E53A5"/>
  </w:style>
  <w:style w:type="paragraph" w:customStyle="1" w:styleId="7544EE9AB2844814B8E1D5A78FD01D11">
    <w:name w:val="7544EE9AB2844814B8E1D5A78FD01D11"/>
  </w:style>
  <w:style w:type="paragraph" w:customStyle="1" w:styleId="208BFB65D00E4ACABCED65BACB66034C">
    <w:name w:val="208BFB65D00E4ACABCED65BACB66034C"/>
  </w:style>
  <w:style w:type="paragraph" w:customStyle="1" w:styleId="364B9B374740480D8BAB7B65DF77235A">
    <w:name w:val="364B9B374740480D8BAB7B65DF77235A"/>
  </w:style>
  <w:style w:type="paragraph" w:customStyle="1" w:styleId="E3365781D015443498205A72EC862A0B">
    <w:name w:val="E3365781D015443498205A72EC862A0B"/>
  </w:style>
  <w:style w:type="paragraph" w:customStyle="1" w:styleId="53CD0FF1E0B546EEBEE00C09F2AAA760">
    <w:name w:val="53CD0FF1E0B546EEBEE00C09F2AAA760"/>
  </w:style>
  <w:style w:type="paragraph" w:customStyle="1" w:styleId="910CB74202F44FF9BFE92F2E830DE3A4">
    <w:name w:val="910CB74202F44FF9BFE92F2E830DE3A4"/>
  </w:style>
  <w:style w:type="paragraph" w:customStyle="1" w:styleId="D00415FA8BD041A6B2E29742FFE0D7D6">
    <w:name w:val="D00415FA8BD041A6B2E29742FFE0D7D6"/>
  </w:style>
  <w:style w:type="paragraph" w:customStyle="1" w:styleId="989502753BEA4F8D82C59DCAF897F256">
    <w:name w:val="989502753BEA4F8D82C59DCAF897F256"/>
  </w:style>
  <w:style w:type="paragraph" w:customStyle="1" w:styleId="D430B56972F843B2B0D55E3765E286CF">
    <w:name w:val="D430B56972F843B2B0D55E3765E286CF"/>
  </w:style>
  <w:style w:type="paragraph" w:customStyle="1" w:styleId="CECD258D0DC3439B8621E807CC9BEFF2">
    <w:name w:val="CECD258D0DC3439B8621E807CC9BEFF2"/>
  </w:style>
  <w:style w:type="paragraph" w:customStyle="1" w:styleId="565121ED8303438696B005DA615AB4A3">
    <w:name w:val="565121ED8303438696B005DA615AB4A3"/>
  </w:style>
  <w:style w:type="paragraph" w:customStyle="1" w:styleId="35ABC9219F9E40CCAA13B21132E19FC2">
    <w:name w:val="35ABC9219F9E40CCAA13B21132E19FC2"/>
  </w:style>
  <w:style w:type="paragraph" w:customStyle="1" w:styleId="7FDEF774217B4C6189A4E89AA3147718">
    <w:name w:val="7FDEF774217B4C6189A4E89AA3147718"/>
  </w:style>
  <w:style w:type="paragraph" w:customStyle="1" w:styleId="B46616594B8649EDB14A5608A89B761B">
    <w:name w:val="B46616594B8649EDB14A5608A89B761B"/>
  </w:style>
  <w:style w:type="paragraph" w:customStyle="1" w:styleId="77DDF7FD76BE45AC8C0C2A4CB5B511C4">
    <w:name w:val="77DDF7FD76BE45AC8C0C2A4CB5B511C4"/>
  </w:style>
  <w:style w:type="paragraph" w:customStyle="1" w:styleId="E41E1B1D9DD3462C821C4080849D306C">
    <w:name w:val="E41E1B1D9DD3462C821C4080849D306C"/>
  </w:style>
  <w:style w:type="paragraph" w:customStyle="1" w:styleId="18963A3F9E564EE59820E8967A41E53C">
    <w:name w:val="18963A3F9E564EE59820E8967A41E5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A0A0A67-322B-47E5-956F-0B24ADA8317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Conference agenda</Template>
  <TotalTime>188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Conference agenda</vt:lpstr>
    </vt:vector>
  </TitlesOfParts>
  <Company/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Conference agenda</dc:title>
  <dc:creator>Senthilkumar</dc:creator>
  <cp:keywords/>
  <cp:lastModifiedBy>Murugesan, Senthilkumar</cp:lastModifiedBy>
  <cp:revision>1</cp:revision>
  <cp:lastPrinted>2003-04-23T20:06:00Z</cp:lastPrinted>
  <dcterms:created xsi:type="dcterms:W3CDTF">2015-03-12T09:32:00Z</dcterms:created>
  <dcterms:modified xsi:type="dcterms:W3CDTF">2015-03-12T12:40:00Z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TC010684351033</vt:lpwstr>
  </property>
</Properties>
</file>