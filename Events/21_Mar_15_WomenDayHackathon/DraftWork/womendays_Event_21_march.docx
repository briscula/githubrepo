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7CE" w:rsidRDefault="000860AE">
      <w:pPr>
        <w:rPr>
          <w:noProof/>
          <w:lang w:bidi="ta-IN"/>
        </w:rPr>
      </w:pPr>
      <w:bookmarkStart w:id="0" w:name="_GoBack"/>
      <w:r w:rsidRPr="000860AE">
        <w:rPr>
          <w:noProof/>
          <w:lang w:bidi="ta-IN"/>
        </w:rPr>
        <w:drawing>
          <wp:inline distT="0" distB="0" distL="0" distR="0" wp14:anchorId="23F64CC5" wp14:editId="3AEBE66D">
            <wp:extent cx="1066800" cy="1066800"/>
            <wp:effectExtent l="0" t="0" r="0" b="0"/>
            <wp:docPr id="4" name="Picture 4" descr="C:\Users\senthilm\Downloads\m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thilm\Downloads\me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bidi="ta-IN"/>
        </w:rPr>
        <w:t xml:space="preserve">                                      </w:t>
      </w:r>
      <w:r>
        <w:rPr>
          <w:noProof/>
          <w:lang w:bidi="ta-IN"/>
        </w:rPr>
        <w:drawing>
          <wp:inline distT="0" distB="0" distL="0" distR="0" wp14:anchorId="21C2AF28" wp14:editId="44C667D9">
            <wp:extent cx="790575" cy="988219"/>
            <wp:effectExtent l="0" t="0" r="0" b="2540"/>
            <wp:docPr id="10" name="Picture 10" descr="http://bestcollegehunt.com/images/content_images/thumb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estcollegehunt.com/images/content_images/thumb/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870" cy="99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t xml:space="preserve">                                                 </w:t>
      </w:r>
      <w:r>
        <w:rPr>
          <w:noProof/>
          <w:lang w:bidi="ta-IN"/>
        </w:rPr>
        <w:drawing>
          <wp:inline distT="0" distB="0" distL="0" distR="0">
            <wp:extent cx="723900" cy="1022902"/>
            <wp:effectExtent l="0" t="0" r="0" b="6350"/>
            <wp:docPr id="11" name="Picture 11" descr="http://college.globalshiksha.com/images/colleges/20110512143630864_168323_118464318226634_116229721783427_128522_4510663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llege.globalshiksha.com/images/colleges/20110512143630864_168323_118464318226634_116229721783427_128522_4510663_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38" cy="102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050" w:rsidRDefault="002A6050" w:rsidP="002A6050">
      <w:pPr>
        <w:rPr>
          <w:noProof/>
          <w:lang w:bidi="ta-IN"/>
        </w:rPr>
      </w:pPr>
      <w:r>
        <w:rPr>
          <w:rFonts w:ascii="Times New Roman" w:hAnsi="Times New Roman"/>
          <w:noProof/>
          <w:sz w:val="24"/>
          <w:szCs w:val="24"/>
          <w:lang w:bidi="ta-IN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A8D1EF3" wp14:editId="12E9446B">
                <wp:simplePos x="0" y="0"/>
                <wp:positionH relativeFrom="column">
                  <wp:posOffset>346075</wp:posOffset>
                </wp:positionH>
                <wp:positionV relativeFrom="paragraph">
                  <wp:posOffset>19050</wp:posOffset>
                </wp:positionV>
                <wp:extent cx="4524375" cy="819150"/>
                <wp:effectExtent l="0" t="0" r="952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2D95" w:rsidRPr="00732D95" w:rsidRDefault="00732D95" w:rsidP="003A510F">
                            <w:pPr>
                              <w:pStyle w:val="Hoorayfor"/>
                              <w:widowControl w:val="0"/>
                              <w:jc w:val="center"/>
                              <w:rPr>
                                <w:color w:val="948A54" w:themeColor="background2" w:themeShade="80"/>
                                <w:sz w:val="58"/>
                                <w:szCs w:val="58"/>
                              </w:rPr>
                            </w:pPr>
                            <w:r w:rsidRPr="00732D95">
                              <w:rPr>
                                <w:color w:val="948A54" w:themeColor="background2" w:themeShade="80"/>
                                <w:sz w:val="58"/>
                                <w:szCs w:val="58"/>
                              </w:rPr>
                              <w:t>International Women Day Hackathon</w:t>
                            </w:r>
                          </w:p>
                          <w:p w:rsidR="006A7A67" w:rsidRPr="00FB6035" w:rsidRDefault="006A7A67" w:rsidP="003A510F">
                            <w:pPr>
                              <w:pStyle w:val="Hoorayfor"/>
                              <w:widowControl w:val="0"/>
                              <w:jc w:val="center"/>
                              <w:rPr>
                                <w:color w:val="948A54" w:themeColor="background2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8D1E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.25pt;margin-top:1.5pt;width:356.25pt;height:64.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" filled="f" stroked="f" strokecolor="black [0]" insetpen="t">
                <v:textbox inset="2.88pt,2.88pt,2.88pt,2.88pt">
                  <w:txbxContent>
                    <w:p w:rsidR="00732D95" w:rsidRPr="00732D95" w:rsidRDefault="00732D95" w:rsidP="003A510F">
                      <w:pPr>
                        <w:pStyle w:val="Hoorayfor"/>
                        <w:widowControl w:val="0"/>
                        <w:jc w:val="center"/>
                        <w:rPr>
                          <w:color w:val="948A54" w:themeColor="background2" w:themeShade="80"/>
                          <w:sz w:val="58"/>
                          <w:szCs w:val="58"/>
                        </w:rPr>
                      </w:pPr>
                      <w:r w:rsidRPr="00732D95">
                        <w:rPr>
                          <w:color w:val="948A54" w:themeColor="background2" w:themeShade="80"/>
                          <w:sz w:val="58"/>
                          <w:szCs w:val="58"/>
                        </w:rPr>
                        <w:t>International Women Day Hackathon</w:t>
                      </w:r>
                    </w:p>
                    <w:p w:rsidR="006A7A67" w:rsidRPr="00FB6035" w:rsidRDefault="006A7A67" w:rsidP="003A510F">
                      <w:pPr>
                        <w:pStyle w:val="Hoorayfor"/>
                        <w:widowControl w:val="0"/>
                        <w:jc w:val="center"/>
                        <w:rPr>
                          <w:color w:val="948A54" w:themeColor="background2" w:themeShade="80"/>
                          <w:sz w:val="48"/>
                          <w:szCs w:val="48"/>
                        </w:rPr>
                      </w:pPr>
                      <w:r>
                        <w:rPr>
                          <w:color w:val="948A54" w:themeColor="background2" w:themeShade="8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6280"/>
      </w:tblGrid>
      <w:tr w:rsidR="002B67CE" w:rsidTr="002B67CE">
        <w:trPr>
          <w:trHeight w:val="547"/>
        </w:trPr>
        <w:tc>
          <w:tcPr>
            <w:tcW w:w="2360" w:type="dxa"/>
            <w:vAlign w:val="bottom"/>
            <w:hideMark/>
          </w:tcPr>
          <w:p w:rsidR="002B67CE" w:rsidRPr="002B67CE" w:rsidRDefault="000C24C4" w:rsidP="000860AE">
            <w:pPr>
              <w:rPr>
                <w:rFonts w:cs="Calibri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2DBA57" wp14:editId="6F527478">
                      <wp:simplePos x="0" y="0"/>
                      <wp:positionH relativeFrom="margin">
                        <wp:posOffset>857250</wp:posOffset>
                      </wp:positionH>
                      <wp:positionV relativeFrom="paragraph">
                        <wp:posOffset>5125720</wp:posOffset>
                      </wp:positionV>
                      <wp:extent cx="3931920" cy="0"/>
                      <wp:effectExtent l="0" t="0" r="30480" b="19050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1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4F42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67.5pt;margin-top:403.6pt;width:309.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">
                      <w10:wrap anchorx="margin"/>
                    </v:shape>
                  </w:pict>
                </mc:Fallback>
              </mc:AlternateContent>
            </w:r>
            <w:r w:rsidR="006E0838">
              <w:rPr>
                <w:rFonts w:ascii="Times New Roman" w:hAnsi="Times New Roman"/>
                <w:noProof/>
                <w:sz w:val="24"/>
                <w:szCs w:val="24"/>
                <w:lang w:bidi="ta-IN"/>
              </w:rPr>
              <mc:AlternateContent>
                <mc:Choice Requires="wps">
                  <w:drawing>
                    <wp:anchor distT="36576" distB="36576" distL="36576" distR="36576" simplePos="0" relativeHeight="251662336" behindDoc="0" locked="0" layoutInCell="1" allowOverlap="1" wp14:anchorId="2C8811EB" wp14:editId="7B244267">
                      <wp:simplePos x="0" y="0"/>
                      <wp:positionH relativeFrom="margin">
                        <wp:posOffset>771525</wp:posOffset>
                      </wp:positionH>
                      <wp:positionV relativeFrom="paragraph">
                        <wp:posOffset>3982720</wp:posOffset>
                      </wp:positionV>
                      <wp:extent cx="5029200" cy="2495550"/>
                      <wp:effectExtent l="0" t="0" r="0" b="0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9200" cy="2495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in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2269F" w:rsidRDefault="00E61D86" w:rsidP="00E61D86">
                                  <w:pPr>
                                    <w:pStyle w:val="InsideDateTime"/>
                                    <w:jc w:val="left"/>
                                    <w:rPr>
                                      <w:b w:val="0"/>
                                      <w:bCs/>
                                      <w:vertAlign w:val="superscript"/>
                                    </w:rPr>
                                  </w:pPr>
                                  <w:r>
                                    <w:t>Date</w:t>
                                  </w:r>
                                  <w:r w:rsidR="006E0838">
                                    <w:t xml:space="preserve"> &amp; </w:t>
                                  </w:r>
                                  <w:r w:rsidR="000C24C4">
                                    <w:t>Time:</w:t>
                                  </w:r>
                                  <w:r>
                                    <w:t xml:space="preserve"> </w:t>
                                  </w:r>
                                  <w:r w:rsidR="00367EC1" w:rsidRPr="00E61D86">
                                    <w:rPr>
                                      <w:b w:val="0"/>
                                      <w:bCs/>
                                    </w:rPr>
                                    <w:t>March 21</w:t>
                                  </w:r>
                                  <w:r w:rsidRPr="00E61D86">
                                    <w:rPr>
                                      <w:b w:val="0"/>
                                      <w:bCs/>
                                      <w:vertAlign w:val="superscript"/>
                                    </w:rPr>
                                    <w:t xml:space="preserve">st </w:t>
                                  </w:r>
                                  <w:r w:rsidR="006E0838" w:rsidRPr="00E61D86">
                                    <w:rPr>
                                      <w:b w:val="0"/>
                                      <w:bCs/>
                                    </w:rPr>
                                    <w:t xml:space="preserve">9:00 am to </w:t>
                                  </w:r>
                                  <w:r w:rsidR="006E0838">
                                    <w:rPr>
                                      <w:b w:val="0"/>
                                      <w:bCs/>
                                    </w:rPr>
                                    <w:t>6</w:t>
                                  </w:r>
                                  <w:r w:rsidR="006E0838" w:rsidRPr="00E61D86">
                                    <w:rPr>
                                      <w:b w:val="0"/>
                                      <w:bCs/>
                                    </w:rPr>
                                    <w:t>PM</w:t>
                                  </w:r>
                                </w:p>
                                <w:p w:rsidR="006A7A67" w:rsidRDefault="00E61D86" w:rsidP="00E61D86">
                                  <w:pPr>
                                    <w:pStyle w:val="InsideDateTime"/>
                                    <w:jc w:val="left"/>
                                  </w:pPr>
                                  <w:r>
                                    <w:t xml:space="preserve">Venue: </w:t>
                                  </w:r>
                                  <w:r w:rsidR="00940974">
                                    <w:rPr>
                                      <w:b w:val="0"/>
                                      <w:bCs/>
                                    </w:rPr>
                                    <w:t>Lady</w:t>
                                  </w:r>
                                  <w:r w:rsidRPr="00E61D86">
                                    <w:rPr>
                                      <w:b w:val="0"/>
                                      <w:bCs/>
                                    </w:rPr>
                                    <w:t>Doak College</w:t>
                                  </w:r>
                                  <w:r w:rsidR="006A7A67" w:rsidRPr="00E61D86">
                                    <w:rPr>
                                      <w:b w:val="0"/>
                                      <w:bCs/>
                                    </w:rPr>
                                    <w:t xml:space="preserve"> </w:t>
                                  </w:r>
                                  <w:r w:rsidRPr="00E61D86">
                                    <w:rPr>
                                      <w:b w:val="0"/>
                                      <w:bCs/>
                                    </w:rPr>
                                    <w:t xml:space="preserve">   Tallakulam, Madurai - 625002</w:t>
                                  </w:r>
                                </w:p>
                                <w:p w:rsidR="000C24C4" w:rsidRDefault="000C24C4" w:rsidP="000C24C4">
                                  <w:pPr>
                                    <w:pStyle w:val="InsideDateTime"/>
                                    <w:jc w:val="left"/>
                                    <w:rPr>
                                      <w:b w:val="0"/>
                                      <w:bCs/>
                                      <w:vertAlign w:val="superscript"/>
                                    </w:rPr>
                                  </w:pPr>
                                  <w:r>
                                    <w:t xml:space="preserve">Date &amp; Time: </w:t>
                                  </w:r>
                                  <w:r>
                                    <w:rPr>
                                      <w:b w:val="0"/>
                                      <w:bCs/>
                                    </w:rPr>
                                    <w:t>March 22</w:t>
                                  </w:r>
                                  <w:r w:rsidRPr="00E61D86">
                                    <w:rPr>
                                      <w:b w:val="0"/>
                                      <w:bCs/>
                                      <w:vertAlign w:val="superscript"/>
                                    </w:rPr>
                                    <w:t xml:space="preserve">st </w:t>
                                  </w:r>
                                  <w:r w:rsidRPr="00E61D86">
                                    <w:rPr>
                                      <w:b w:val="0"/>
                                      <w:bCs/>
                                    </w:rPr>
                                    <w:t xml:space="preserve">9:00 am to </w:t>
                                  </w:r>
                                  <w:r>
                                    <w:rPr>
                                      <w:b w:val="0"/>
                                      <w:bCs/>
                                    </w:rPr>
                                    <w:t>6</w:t>
                                  </w:r>
                                  <w:r w:rsidRPr="00E61D86">
                                    <w:rPr>
                                      <w:b w:val="0"/>
                                      <w:bCs/>
                                    </w:rPr>
                                    <w:t>PM</w:t>
                                  </w:r>
                                </w:p>
                                <w:p w:rsidR="000C24C4" w:rsidRDefault="000C24C4" w:rsidP="000C24C4">
                                  <w:pPr>
                                    <w:pStyle w:val="InsideDateTime"/>
                                    <w:jc w:val="left"/>
                                  </w:pPr>
                                  <w:r>
                                    <w:t xml:space="preserve">Venue: </w:t>
                                  </w:r>
                                  <w:r>
                                    <w:rPr>
                                      <w:b w:val="0"/>
                                      <w:bCs/>
                                    </w:rPr>
                                    <w:t xml:space="preserve">Madura </w:t>
                                  </w:r>
                                  <w:r w:rsidRPr="00E61D86">
                                    <w:rPr>
                                      <w:b w:val="0"/>
                                      <w:bCs/>
                                    </w:rPr>
                                    <w:t>College</w:t>
                                  </w:r>
                                  <w:r>
                                    <w:rPr>
                                      <w:b w:val="0"/>
                                      <w:bCs/>
                                    </w:rPr>
                                    <w:t xml:space="preserve">, </w:t>
                                  </w:r>
                                  <w:r w:rsidRPr="000C24C4">
                                    <w:rPr>
                                      <w:b w:val="0"/>
                                      <w:bCs/>
                                    </w:rPr>
                                    <w:t>Vidhya Nagar, Tiruparankundram Road</w:t>
                                  </w:r>
                                  <w:r w:rsidRPr="00E61D86">
                                    <w:rPr>
                                      <w:b w:val="0"/>
                                      <w:bCs/>
                                    </w:rPr>
                                    <w:t xml:space="preserve"> Madurai - 625002</w:t>
                                  </w:r>
                                </w:p>
                                <w:p w:rsidR="006A7A67" w:rsidRPr="00D369FA" w:rsidRDefault="006A7A67" w:rsidP="00D369FA">
                                  <w:pPr>
                                    <w:pStyle w:val="InsideDateTime"/>
                                  </w:pP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8811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margin-left:60.75pt;margin-top:313.6pt;width:396pt;height:196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" filled="f" stroked="f" strokecolor="black [0]" insetpen="t">
                      <v:textbox inset="2.88pt,2.88pt,2.88pt,2.88pt">
                        <w:txbxContent>
                          <w:p w:rsidR="00B2269F" w:rsidRDefault="00E61D86" w:rsidP="00E61D86">
                            <w:pPr>
                              <w:pStyle w:val="InsideDateTime"/>
                              <w:jc w:val="left"/>
                              <w:rPr>
                                <w:b w:val="0"/>
                                <w:bCs/>
                                <w:vertAlign w:val="superscript"/>
                              </w:rPr>
                            </w:pPr>
                            <w:r>
                              <w:t>Date</w:t>
                            </w:r>
                            <w:r w:rsidR="006E0838">
                              <w:t xml:space="preserve"> &amp; </w:t>
                            </w:r>
                            <w:r w:rsidR="000C24C4">
                              <w:t>Time:</w:t>
                            </w:r>
                            <w:r>
                              <w:t xml:space="preserve"> </w:t>
                            </w:r>
                            <w:r w:rsidR="00367EC1" w:rsidRPr="00E61D86">
                              <w:rPr>
                                <w:b w:val="0"/>
                                <w:bCs/>
                              </w:rPr>
                              <w:t>March 21</w:t>
                            </w:r>
                            <w:r w:rsidRPr="00E61D86">
                              <w:rPr>
                                <w:b w:val="0"/>
                                <w:bCs/>
                                <w:vertAlign w:val="superscript"/>
                              </w:rPr>
                              <w:t xml:space="preserve">st </w:t>
                            </w:r>
                            <w:r w:rsidR="006E0838" w:rsidRPr="00E61D86">
                              <w:rPr>
                                <w:b w:val="0"/>
                                <w:bCs/>
                              </w:rPr>
                              <w:t xml:space="preserve">9:00 am to </w:t>
                            </w:r>
                            <w:r w:rsidR="006E0838">
                              <w:rPr>
                                <w:b w:val="0"/>
                                <w:bCs/>
                              </w:rPr>
                              <w:t>6</w:t>
                            </w:r>
                            <w:r w:rsidR="006E0838" w:rsidRPr="00E61D86">
                              <w:rPr>
                                <w:b w:val="0"/>
                                <w:bCs/>
                              </w:rPr>
                              <w:t>PM</w:t>
                            </w:r>
                          </w:p>
                          <w:p w:rsidR="006A7A67" w:rsidRDefault="00E61D86" w:rsidP="00E61D86">
                            <w:pPr>
                              <w:pStyle w:val="InsideDateTime"/>
                              <w:jc w:val="left"/>
                            </w:pPr>
                            <w:r>
                              <w:t xml:space="preserve">Venue: </w:t>
                            </w:r>
                            <w:r w:rsidR="00940974">
                              <w:rPr>
                                <w:b w:val="0"/>
                                <w:bCs/>
                              </w:rPr>
                              <w:t>Lady</w:t>
                            </w:r>
                            <w:r w:rsidRPr="00E61D86">
                              <w:rPr>
                                <w:b w:val="0"/>
                                <w:bCs/>
                              </w:rPr>
                              <w:t>Doak College</w:t>
                            </w:r>
                            <w:r w:rsidR="006A7A67" w:rsidRPr="00E61D86"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  <w:r w:rsidRPr="00E61D86">
                              <w:rPr>
                                <w:b w:val="0"/>
                                <w:bCs/>
                              </w:rPr>
                              <w:t xml:space="preserve">   Tallakulam, Madurai - 625002</w:t>
                            </w:r>
                          </w:p>
                          <w:p w:rsidR="000C24C4" w:rsidRDefault="000C24C4" w:rsidP="000C24C4">
                            <w:pPr>
                              <w:pStyle w:val="InsideDateTime"/>
                              <w:jc w:val="left"/>
                              <w:rPr>
                                <w:b w:val="0"/>
                                <w:bCs/>
                                <w:vertAlign w:val="superscript"/>
                              </w:rPr>
                            </w:pPr>
                            <w:r>
                              <w:t xml:space="preserve">Date &amp; Time: </w:t>
                            </w:r>
                            <w:r>
                              <w:rPr>
                                <w:b w:val="0"/>
                                <w:bCs/>
                              </w:rPr>
                              <w:t>March 22</w:t>
                            </w:r>
                            <w:r w:rsidRPr="00E61D86">
                              <w:rPr>
                                <w:b w:val="0"/>
                                <w:bCs/>
                                <w:vertAlign w:val="superscript"/>
                              </w:rPr>
                              <w:t xml:space="preserve">st </w:t>
                            </w:r>
                            <w:r w:rsidRPr="00E61D86">
                              <w:rPr>
                                <w:b w:val="0"/>
                                <w:bCs/>
                              </w:rPr>
                              <w:t xml:space="preserve">9:00 am to </w:t>
                            </w:r>
                            <w:r>
                              <w:rPr>
                                <w:b w:val="0"/>
                                <w:bCs/>
                              </w:rPr>
                              <w:t>6</w:t>
                            </w:r>
                            <w:r w:rsidRPr="00E61D86">
                              <w:rPr>
                                <w:b w:val="0"/>
                                <w:bCs/>
                              </w:rPr>
                              <w:t>PM</w:t>
                            </w:r>
                          </w:p>
                          <w:p w:rsidR="000C24C4" w:rsidRDefault="000C24C4" w:rsidP="000C24C4">
                            <w:pPr>
                              <w:pStyle w:val="InsideDateTime"/>
                              <w:jc w:val="left"/>
                            </w:pPr>
                            <w:r>
                              <w:t xml:space="preserve">Venue: 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Madura </w:t>
                            </w:r>
                            <w:r w:rsidRPr="00E61D86">
                              <w:rPr>
                                <w:b w:val="0"/>
                                <w:bCs/>
                              </w:rPr>
                              <w:t>College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, </w:t>
                            </w:r>
                            <w:r w:rsidRPr="000C24C4">
                              <w:rPr>
                                <w:b w:val="0"/>
                                <w:bCs/>
                              </w:rPr>
                              <w:t>Vidhya Nagar, Tiruparankundram Road</w:t>
                            </w:r>
                            <w:r w:rsidRPr="00E61D86">
                              <w:rPr>
                                <w:b w:val="0"/>
                                <w:bCs/>
                              </w:rPr>
                              <w:t xml:space="preserve"> Madurai - 625002</w:t>
                            </w:r>
                          </w:p>
                          <w:p w:rsidR="006A7A67" w:rsidRPr="00D369FA" w:rsidRDefault="006A7A67" w:rsidP="00D369FA">
                            <w:pPr>
                              <w:pStyle w:val="InsideDateTime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32D95">
              <w:rPr>
                <w:rFonts w:ascii="Times New Roman" w:hAnsi="Times New Roman"/>
                <w:noProof/>
                <w:sz w:val="24"/>
                <w:szCs w:val="24"/>
                <w:lang w:bidi="ta-IN"/>
              </w:rPr>
              <mc:AlternateContent>
                <mc:Choice Requires="wps">
                  <w:drawing>
                    <wp:anchor distT="36576" distB="36576" distL="36576" distR="36576" simplePos="0" relativeHeight="251671552" behindDoc="0" locked="0" layoutInCell="1" allowOverlap="1" wp14:anchorId="3914680C" wp14:editId="5EE86D4C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553085</wp:posOffset>
                      </wp:positionV>
                      <wp:extent cx="4524375" cy="466725"/>
                      <wp:effectExtent l="0" t="0" r="9525" b="952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24375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in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32D95" w:rsidRPr="00940974" w:rsidRDefault="00732D95" w:rsidP="00732D95">
                                  <w:pPr>
                                    <w:pStyle w:val="Hoorayfor"/>
                                    <w:widowControl w:val="0"/>
                                    <w:jc w:val="center"/>
                                    <w:rPr>
                                      <w:color w:val="00B050"/>
                                      <w:sz w:val="58"/>
                                      <w:szCs w:val="58"/>
                                    </w:rPr>
                                  </w:pPr>
                                  <w:r w:rsidRPr="00940974">
                                    <w:rPr>
                                      <w:color w:val="00B050"/>
                                      <w:sz w:val="58"/>
                                      <w:szCs w:val="58"/>
                                    </w:rPr>
                                    <w:t>Geek Girls Hack</w:t>
                                  </w:r>
                                </w:p>
                                <w:p w:rsidR="00732D95" w:rsidRPr="00FB6035" w:rsidRDefault="00732D95" w:rsidP="00732D95">
                                  <w:pPr>
                                    <w:pStyle w:val="Hoorayfor"/>
                                    <w:widowControl w:val="0"/>
                                    <w:jc w:val="center"/>
                                    <w:rPr>
                                      <w:color w:val="948A54" w:themeColor="background2" w:themeShade="80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948A54" w:themeColor="background2" w:themeShade="80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4680C" id="Text Box 1" o:spid="_x0000_s1028" type="#_x0000_t202" style="position:absolute;margin-left:24pt;margin-top:43.55pt;width:356.25pt;height:36.75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" filled="f" stroked="f" strokecolor="black [0]" insetpen="t">
                      <v:textbox inset="2.88pt,2.88pt,2.88pt,2.88pt">
                        <w:txbxContent>
                          <w:p w:rsidR="00732D95" w:rsidRPr="00940974" w:rsidRDefault="00732D95" w:rsidP="00732D95">
                            <w:pPr>
                              <w:pStyle w:val="Hoorayfor"/>
                              <w:widowControl w:val="0"/>
                              <w:jc w:val="center"/>
                              <w:rPr>
                                <w:color w:val="00B050"/>
                                <w:sz w:val="58"/>
                                <w:szCs w:val="58"/>
                              </w:rPr>
                            </w:pPr>
                            <w:r w:rsidRPr="00940974">
                              <w:rPr>
                                <w:color w:val="00B050"/>
                                <w:sz w:val="58"/>
                                <w:szCs w:val="58"/>
                              </w:rPr>
                              <w:t>Geek Girls Hack</w:t>
                            </w:r>
                          </w:p>
                          <w:p w:rsidR="00732D95" w:rsidRPr="00FB6035" w:rsidRDefault="00732D95" w:rsidP="00732D95">
                            <w:pPr>
                              <w:pStyle w:val="Hoorayfor"/>
                              <w:widowControl w:val="0"/>
                              <w:jc w:val="center"/>
                              <w:rPr>
                                <w:color w:val="948A54" w:themeColor="background2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67CE" w:rsidRPr="002A6050">
              <w:rPr>
                <w:lang w:bidi="ta-IN"/>
              </w:rPr>
              <w:br w:type="page"/>
            </w:r>
            <w:r w:rsidR="000860AE" w:rsidRPr="002B67CE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6280" w:type="dxa"/>
            <w:vAlign w:val="bottom"/>
            <w:hideMark/>
          </w:tcPr>
          <w:p w:rsidR="002B67CE" w:rsidRPr="002B67CE" w:rsidRDefault="002B67CE" w:rsidP="002B67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  <w:tr w:rsidR="002B67CE" w:rsidTr="000860AE">
        <w:trPr>
          <w:trHeight w:val="547"/>
        </w:trPr>
        <w:tc>
          <w:tcPr>
            <w:tcW w:w="2360" w:type="dxa"/>
            <w:vAlign w:val="bottom"/>
          </w:tcPr>
          <w:p w:rsidR="002B67CE" w:rsidRPr="002B67CE" w:rsidRDefault="002B67CE" w:rsidP="00333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280" w:type="dxa"/>
            <w:vAlign w:val="bottom"/>
          </w:tcPr>
          <w:p w:rsidR="002B67CE" w:rsidRPr="002B67CE" w:rsidRDefault="002B67CE" w:rsidP="00333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</w:tbl>
    <w:p w:rsidR="00D431F6" w:rsidRDefault="000860AE">
      <w:r>
        <w:rPr>
          <w:rFonts w:ascii="Times New Roman" w:hAnsi="Times New Roman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246E7" wp14:editId="69D704ED">
                <wp:simplePos x="0" y="0"/>
                <wp:positionH relativeFrom="margin">
                  <wp:posOffset>958850</wp:posOffset>
                </wp:positionH>
                <wp:positionV relativeFrom="paragraph">
                  <wp:posOffset>3187065</wp:posOffset>
                </wp:positionV>
                <wp:extent cx="3931920" cy="0"/>
                <wp:effectExtent l="0" t="0" r="30480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1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E8F34" id="AutoShape 7" o:spid="_x0000_s1026" type="#_x0000_t32" style="position:absolute;margin-left:75.5pt;margin-top:250.95pt;width:309.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"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bidi="ta-IN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51904111" wp14:editId="261D0F3B">
                <wp:simplePos x="0" y="0"/>
                <wp:positionH relativeFrom="margin">
                  <wp:align>center</wp:align>
                </wp:positionH>
                <wp:positionV relativeFrom="paragraph">
                  <wp:posOffset>2533650</wp:posOffset>
                </wp:positionV>
                <wp:extent cx="3803650" cy="472440"/>
                <wp:effectExtent l="0" t="0" r="6350" b="381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7A67" w:rsidRPr="006A7A67" w:rsidRDefault="006A7A67" w:rsidP="006A7A67">
                            <w:pPr>
                              <w:pStyle w:val="InsideDateTime"/>
                              <w:rPr>
                                <w:color w:val="E36C0A" w:themeColor="accent6" w:themeShade="BF"/>
                              </w:rPr>
                            </w:pPr>
                            <w:r w:rsidRPr="006A7A67">
                              <w:rPr>
                                <w:color w:val="E36C0A" w:themeColor="accent6" w:themeShade="BF"/>
                              </w:rPr>
                              <w:t>When and Where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4111" id="Text Box 6" o:spid="_x0000_s1029" type="#_x0000_t202" style="position:absolute;margin-left:0;margin-top:199.5pt;width:299.5pt;height:37.2pt;z-index:251667456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" filled="f" stroked="f" strokecolor="black [0]" insetpen="t">
                <v:textbox inset="2.88pt,2.88pt,2.88pt,2.88pt">
                  <w:txbxContent>
                    <w:p w:rsidR="006A7A67" w:rsidRPr="006A7A67" w:rsidRDefault="006A7A67" w:rsidP="006A7A67">
                      <w:pPr>
                        <w:pStyle w:val="InsideDateTime"/>
                        <w:rPr>
                          <w:color w:val="E36C0A" w:themeColor="accent6" w:themeShade="BF"/>
                        </w:rPr>
                      </w:pPr>
                      <w:r w:rsidRPr="006A7A67">
                        <w:rPr>
                          <w:color w:val="E36C0A" w:themeColor="accent6" w:themeShade="BF"/>
                        </w:rPr>
                        <w:t>When and Where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bidi="ta-IN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3FC0B6A5" wp14:editId="5F2BC02A">
                <wp:simplePos x="0" y="0"/>
                <wp:positionH relativeFrom="margin">
                  <wp:align>right</wp:align>
                </wp:positionH>
                <wp:positionV relativeFrom="paragraph">
                  <wp:posOffset>427355</wp:posOffset>
                </wp:positionV>
                <wp:extent cx="5928360" cy="219075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7A67" w:rsidRPr="00D369FA" w:rsidRDefault="006A7A67" w:rsidP="006A7A67">
                            <w:pPr>
                              <w:pStyle w:val="InsideDateTime"/>
                            </w:pPr>
                            <w:r w:rsidRPr="00DB7A62">
                              <w:rPr>
                                <w:b w:val="0"/>
                                <w:i/>
                                <w:sz w:val="42"/>
                              </w:rPr>
                              <w:t xml:space="preserve">We are pleased to invite you to </w:t>
                            </w:r>
                            <w:r w:rsidR="00367EC1">
                              <w:rPr>
                                <w:b w:val="0"/>
                                <w:i/>
                                <w:sz w:val="42"/>
                              </w:rPr>
                              <w:t>two</w:t>
                            </w:r>
                            <w:r w:rsidR="00226460">
                              <w:rPr>
                                <w:b w:val="0"/>
                                <w:i/>
                                <w:sz w:val="42"/>
                              </w:rPr>
                              <w:t xml:space="preserve"> day Hackathon on “</w:t>
                            </w:r>
                            <w:r w:rsidR="00367EC1">
                              <w:rPr>
                                <w:b w:val="0"/>
                                <w:i/>
                                <w:sz w:val="42"/>
                              </w:rPr>
                              <w:t>Geek Girls hack</w:t>
                            </w:r>
                            <w:r w:rsidR="00226460">
                              <w:rPr>
                                <w:b w:val="0"/>
                                <w:i/>
                                <w:sz w:val="42"/>
                              </w:rPr>
                              <w:t xml:space="preserve">” organized by </w:t>
                            </w:r>
                            <w:r w:rsidR="00367EC1">
                              <w:rPr>
                                <w:b w:val="0"/>
                                <w:i/>
                                <w:sz w:val="42"/>
                              </w:rPr>
                              <w:t xml:space="preserve">Metoomentor.org </w:t>
                            </w:r>
                            <w:r w:rsidR="006E0838">
                              <w:rPr>
                                <w:b w:val="0"/>
                                <w:i/>
                                <w:sz w:val="42"/>
                              </w:rPr>
                              <w:t>collaboration</w:t>
                            </w:r>
                            <w:r w:rsidR="00B2269F">
                              <w:rPr>
                                <w:b w:val="0"/>
                                <w:i/>
                                <w:sz w:val="42"/>
                              </w:rPr>
                              <w:t xml:space="preserve"> with LadyDock and Madura College</w:t>
                            </w:r>
                            <w:r w:rsidR="00226460">
                              <w:rPr>
                                <w:b w:val="0"/>
                                <w:i/>
                                <w:sz w:val="42"/>
                              </w:rPr>
                              <w:t>.</w:t>
                            </w:r>
                            <w:r w:rsidRPr="00DB7A62">
                              <w:rPr>
                                <w:b w:val="0"/>
                                <w:i/>
                                <w:sz w:val="42"/>
                              </w:rPr>
                              <w:t xml:space="preserve"> </w:t>
                            </w:r>
                            <w:r w:rsidR="00226460">
                              <w:rPr>
                                <w:b w:val="0"/>
                                <w:i/>
                                <w:sz w:val="42"/>
                              </w:rPr>
                              <w:t xml:space="preserve">The </w:t>
                            </w:r>
                            <w:r w:rsidRPr="00DB7A62">
                              <w:rPr>
                                <w:b w:val="0"/>
                                <w:i/>
                                <w:sz w:val="42"/>
                              </w:rPr>
                              <w:t xml:space="preserve">Event </w:t>
                            </w:r>
                            <w:r w:rsidR="00226460">
                              <w:rPr>
                                <w:b w:val="0"/>
                                <w:i/>
                                <w:sz w:val="42"/>
                              </w:rPr>
                              <w:t xml:space="preserve">is </w:t>
                            </w:r>
                            <w:r w:rsidR="00367EC1">
                              <w:rPr>
                                <w:b w:val="0"/>
                                <w:i/>
                                <w:sz w:val="42"/>
                              </w:rPr>
                              <w:t>focusing on solving the women problem in rural area using mobile technology.</w:t>
                            </w:r>
                            <w:r w:rsidRPr="00DB7A62">
                              <w:rPr>
                                <w:b w:val="0"/>
                                <w:i/>
                                <w:sz w:val="42"/>
                              </w:rPr>
                              <w:t xml:space="preserve"> </w:t>
                            </w:r>
                            <w:r w:rsidR="00367EC1">
                              <w:rPr>
                                <w:b w:val="0"/>
                                <w:i/>
                                <w:sz w:val="42"/>
                              </w:rPr>
                              <w:t>T</w:t>
                            </w:r>
                            <w:r w:rsidRPr="00DB7A62">
                              <w:rPr>
                                <w:b w:val="0"/>
                                <w:i/>
                                <w:sz w:val="42"/>
                              </w:rPr>
                              <w:t xml:space="preserve">he </w:t>
                            </w:r>
                            <w:r w:rsidR="00226460">
                              <w:rPr>
                                <w:b w:val="0"/>
                                <w:i/>
                                <w:sz w:val="42"/>
                              </w:rPr>
                              <w:t xml:space="preserve">students </w:t>
                            </w:r>
                            <w:r w:rsidR="00B2269F">
                              <w:rPr>
                                <w:b w:val="0"/>
                                <w:i/>
                                <w:sz w:val="42"/>
                              </w:rPr>
                              <w:t>has to</w:t>
                            </w:r>
                            <w:r w:rsidR="00226460">
                              <w:rPr>
                                <w:b w:val="0"/>
                                <w:i/>
                                <w:sz w:val="42"/>
                              </w:rPr>
                              <w:t xml:space="preserve"> come up with th</w:t>
                            </w:r>
                            <w:r w:rsidR="00367EC1">
                              <w:rPr>
                                <w:b w:val="0"/>
                                <w:i/>
                                <w:sz w:val="42"/>
                              </w:rPr>
                              <w:t>eir idea and develop the prototype within 36 hours using mobile</w:t>
                            </w:r>
                            <w:r w:rsidR="00226460">
                              <w:rPr>
                                <w:b w:val="0"/>
                                <w:i/>
                                <w:sz w:val="42"/>
                              </w:rPr>
                              <w:t xml:space="preserve"> Technology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0B6A5" id="Text Box 8" o:spid="_x0000_s1030" type="#_x0000_t202" style="position:absolute;margin-left:415.6pt;margin-top:33.65pt;width:466.8pt;height:172.5pt;z-index:251669504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" filled="f" stroked="f" strokecolor="black [0]" insetpen="t">
                <v:textbox inset="2.88pt,2.88pt,2.88pt,2.88pt">
                  <w:txbxContent>
                    <w:p w:rsidR="006A7A67" w:rsidRPr="00D369FA" w:rsidRDefault="006A7A67" w:rsidP="006A7A67">
                      <w:pPr>
                        <w:pStyle w:val="InsideDateTime"/>
                      </w:pPr>
                      <w:r w:rsidRPr="00DB7A62">
                        <w:rPr>
                          <w:b w:val="0"/>
                          <w:i/>
                          <w:sz w:val="42"/>
                        </w:rPr>
                        <w:t xml:space="preserve">We are pleased to invite you to </w:t>
                      </w:r>
                      <w:r w:rsidR="00367EC1">
                        <w:rPr>
                          <w:b w:val="0"/>
                          <w:i/>
                          <w:sz w:val="42"/>
                        </w:rPr>
                        <w:t>two</w:t>
                      </w:r>
                      <w:r w:rsidR="00226460">
                        <w:rPr>
                          <w:b w:val="0"/>
                          <w:i/>
                          <w:sz w:val="42"/>
                        </w:rPr>
                        <w:t xml:space="preserve"> day Hackathon on “</w:t>
                      </w:r>
                      <w:r w:rsidR="00367EC1">
                        <w:rPr>
                          <w:b w:val="0"/>
                          <w:i/>
                          <w:sz w:val="42"/>
                        </w:rPr>
                        <w:t>Geek Girls hack</w:t>
                      </w:r>
                      <w:r w:rsidR="00226460">
                        <w:rPr>
                          <w:b w:val="0"/>
                          <w:i/>
                          <w:sz w:val="42"/>
                        </w:rPr>
                        <w:t xml:space="preserve">” organized by </w:t>
                      </w:r>
                      <w:r w:rsidR="00367EC1">
                        <w:rPr>
                          <w:b w:val="0"/>
                          <w:i/>
                          <w:sz w:val="42"/>
                        </w:rPr>
                        <w:t xml:space="preserve">Metoomentor.org </w:t>
                      </w:r>
                      <w:r w:rsidR="006E0838">
                        <w:rPr>
                          <w:b w:val="0"/>
                          <w:i/>
                          <w:sz w:val="42"/>
                        </w:rPr>
                        <w:t>collaboration</w:t>
                      </w:r>
                      <w:r w:rsidR="00B2269F">
                        <w:rPr>
                          <w:b w:val="0"/>
                          <w:i/>
                          <w:sz w:val="42"/>
                        </w:rPr>
                        <w:t xml:space="preserve"> with LadyDock and Madura College</w:t>
                      </w:r>
                      <w:r w:rsidR="00226460">
                        <w:rPr>
                          <w:b w:val="0"/>
                          <w:i/>
                          <w:sz w:val="42"/>
                        </w:rPr>
                        <w:t>.</w:t>
                      </w:r>
                      <w:r w:rsidRPr="00DB7A62">
                        <w:rPr>
                          <w:b w:val="0"/>
                          <w:i/>
                          <w:sz w:val="42"/>
                        </w:rPr>
                        <w:t xml:space="preserve"> </w:t>
                      </w:r>
                      <w:r w:rsidR="00226460">
                        <w:rPr>
                          <w:b w:val="0"/>
                          <w:i/>
                          <w:sz w:val="42"/>
                        </w:rPr>
                        <w:t xml:space="preserve">The </w:t>
                      </w:r>
                      <w:r w:rsidRPr="00DB7A62">
                        <w:rPr>
                          <w:b w:val="0"/>
                          <w:i/>
                          <w:sz w:val="42"/>
                        </w:rPr>
                        <w:t xml:space="preserve">Event </w:t>
                      </w:r>
                      <w:r w:rsidR="00226460">
                        <w:rPr>
                          <w:b w:val="0"/>
                          <w:i/>
                          <w:sz w:val="42"/>
                        </w:rPr>
                        <w:t xml:space="preserve">is </w:t>
                      </w:r>
                      <w:r w:rsidR="00367EC1">
                        <w:rPr>
                          <w:b w:val="0"/>
                          <w:i/>
                          <w:sz w:val="42"/>
                        </w:rPr>
                        <w:t>focusing on solving the women problem in rural area using mobile technology.</w:t>
                      </w:r>
                      <w:r w:rsidRPr="00DB7A62">
                        <w:rPr>
                          <w:b w:val="0"/>
                          <w:i/>
                          <w:sz w:val="42"/>
                        </w:rPr>
                        <w:t xml:space="preserve"> </w:t>
                      </w:r>
                      <w:r w:rsidR="00367EC1">
                        <w:rPr>
                          <w:b w:val="0"/>
                          <w:i/>
                          <w:sz w:val="42"/>
                        </w:rPr>
                        <w:t>T</w:t>
                      </w:r>
                      <w:r w:rsidRPr="00DB7A62">
                        <w:rPr>
                          <w:b w:val="0"/>
                          <w:i/>
                          <w:sz w:val="42"/>
                        </w:rPr>
                        <w:t xml:space="preserve">he </w:t>
                      </w:r>
                      <w:r w:rsidR="00226460">
                        <w:rPr>
                          <w:b w:val="0"/>
                          <w:i/>
                          <w:sz w:val="42"/>
                        </w:rPr>
                        <w:t xml:space="preserve">students </w:t>
                      </w:r>
                      <w:r w:rsidR="00B2269F">
                        <w:rPr>
                          <w:b w:val="0"/>
                          <w:i/>
                          <w:sz w:val="42"/>
                        </w:rPr>
                        <w:t>has to</w:t>
                      </w:r>
                      <w:r w:rsidR="00226460">
                        <w:rPr>
                          <w:b w:val="0"/>
                          <w:i/>
                          <w:sz w:val="42"/>
                        </w:rPr>
                        <w:t xml:space="preserve"> come up with th</w:t>
                      </w:r>
                      <w:r w:rsidR="00367EC1">
                        <w:rPr>
                          <w:b w:val="0"/>
                          <w:i/>
                          <w:sz w:val="42"/>
                        </w:rPr>
                        <w:t>eir idea and develop the prototype within 36 hours using mobile</w:t>
                      </w:r>
                      <w:r w:rsidR="00226460">
                        <w:rPr>
                          <w:b w:val="0"/>
                          <w:i/>
                          <w:sz w:val="42"/>
                        </w:rPr>
                        <w:t xml:space="preserve"> Technology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431F6" w:rsidSect="00741B0B">
      <w:pgSz w:w="12240" w:h="15840"/>
      <w:pgMar w:top="1440" w:right="1440" w:bottom="1440" w:left="1440" w:header="720" w:footer="720" w:gutter="0"/>
      <w:pgBorders w:offsetFrom="page">
        <w:top w:val="starsBlack" w:sz="16" w:space="24" w:color="C4BC96" w:themeColor="background2" w:themeShade="BF"/>
        <w:left w:val="starsBlack" w:sz="16" w:space="24" w:color="C4BC96" w:themeColor="background2" w:themeShade="BF"/>
        <w:bottom w:val="starsBlack" w:sz="16" w:space="24" w:color="C4BC96" w:themeColor="background2" w:themeShade="BF"/>
        <w:right w:val="starsBlack" w:sz="16" w:space="24" w:color="C4BC96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A10" w:rsidRDefault="00244A10" w:rsidP="00407924">
      <w:pPr>
        <w:spacing w:after="0" w:line="240" w:lineRule="auto"/>
      </w:pPr>
      <w:r>
        <w:separator/>
      </w:r>
    </w:p>
  </w:endnote>
  <w:endnote w:type="continuationSeparator" w:id="0">
    <w:p w:rsidR="00244A10" w:rsidRDefault="00244A10" w:rsidP="0040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A10" w:rsidRDefault="00244A10" w:rsidP="00407924">
      <w:pPr>
        <w:spacing w:after="0" w:line="240" w:lineRule="auto"/>
      </w:pPr>
      <w:r>
        <w:separator/>
      </w:r>
    </w:p>
  </w:footnote>
  <w:footnote w:type="continuationSeparator" w:id="0">
    <w:p w:rsidR="00244A10" w:rsidRDefault="00244A10" w:rsidP="00407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67"/>
    <w:rsid w:val="000860AE"/>
    <w:rsid w:val="000A41CD"/>
    <w:rsid w:val="000A7221"/>
    <w:rsid w:val="000C24C4"/>
    <w:rsid w:val="001A1441"/>
    <w:rsid w:val="00226460"/>
    <w:rsid w:val="00244A10"/>
    <w:rsid w:val="002A6050"/>
    <w:rsid w:val="002B67CE"/>
    <w:rsid w:val="00310F2B"/>
    <w:rsid w:val="0031225F"/>
    <w:rsid w:val="003532FB"/>
    <w:rsid w:val="00364D04"/>
    <w:rsid w:val="00367EC1"/>
    <w:rsid w:val="003A510F"/>
    <w:rsid w:val="00407924"/>
    <w:rsid w:val="004663C2"/>
    <w:rsid w:val="0055148F"/>
    <w:rsid w:val="006A7A67"/>
    <w:rsid w:val="006E0838"/>
    <w:rsid w:val="00710A5B"/>
    <w:rsid w:val="00732D95"/>
    <w:rsid w:val="00741B0B"/>
    <w:rsid w:val="007E56CB"/>
    <w:rsid w:val="008077D3"/>
    <w:rsid w:val="008A4892"/>
    <w:rsid w:val="009067B8"/>
    <w:rsid w:val="00940974"/>
    <w:rsid w:val="009D1ADE"/>
    <w:rsid w:val="009E57DD"/>
    <w:rsid w:val="00AA0945"/>
    <w:rsid w:val="00AC646B"/>
    <w:rsid w:val="00AD40FE"/>
    <w:rsid w:val="00B2269F"/>
    <w:rsid w:val="00B77682"/>
    <w:rsid w:val="00BE46E9"/>
    <w:rsid w:val="00C529CF"/>
    <w:rsid w:val="00CC7034"/>
    <w:rsid w:val="00D369FA"/>
    <w:rsid w:val="00D431F6"/>
    <w:rsid w:val="00DB7A62"/>
    <w:rsid w:val="00E04EC2"/>
    <w:rsid w:val="00E61D86"/>
    <w:rsid w:val="00FB6035"/>
    <w:rsid w:val="00FD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F7F259-7A43-42CD-9DF5-EB4966DE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7DD"/>
    <w:rPr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text">
    <w:name w:val="Inside text"/>
    <w:basedOn w:val="Normal"/>
    <w:rsid w:val="00D369FA"/>
    <w:pPr>
      <w:widowControl w:val="0"/>
      <w:spacing w:after="240" w:line="213" w:lineRule="auto"/>
      <w:jc w:val="center"/>
    </w:pPr>
    <w:rPr>
      <w:rFonts w:ascii="Candara" w:eastAsia="Times New Roman" w:hAnsi="Candara" w:cs="Times New Roman"/>
      <w:kern w:val="28"/>
      <w:sz w:val="28"/>
      <w:szCs w:val="28"/>
    </w:rPr>
  </w:style>
  <w:style w:type="paragraph" w:customStyle="1" w:styleId="Italictext">
    <w:name w:val="Italic text"/>
    <w:basedOn w:val="Insidetext"/>
    <w:rsid w:val="00D369FA"/>
    <w:pPr>
      <w:spacing w:before="360" w:after="0" w:line="214" w:lineRule="auto"/>
    </w:pPr>
    <w:rPr>
      <w:i/>
      <w:iCs/>
      <w:sz w:val="18"/>
      <w:szCs w:val="17"/>
    </w:rPr>
  </w:style>
  <w:style w:type="paragraph" w:customStyle="1" w:styleId="InsideDateTime">
    <w:name w:val="Inside Date &amp; Time"/>
    <w:basedOn w:val="Normal"/>
    <w:rsid w:val="00D369FA"/>
    <w:pPr>
      <w:widowControl w:val="0"/>
      <w:spacing w:after="240" w:line="213" w:lineRule="auto"/>
      <w:jc w:val="center"/>
    </w:pPr>
    <w:rPr>
      <w:rFonts w:ascii="Candara" w:eastAsia="Times New Roman" w:hAnsi="Candara" w:cs="Times New Roman"/>
      <w:b/>
      <w:kern w:val="28"/>
      <w:sz w:val="44"/>
      <w:szCs w:val="44"/>
    </w:rPr>
  </w:style>
  <w:style w:type="paragraph" w:customStyle="1" w:styleId="Hoorayfor">
    <w:name w:val="Hooray for"/>
    <w:basedOn w:val="Normal"/>
    <w:rsid w:val="003A510F"/>
    <w:pPr>
      <w:spacing w:after="0" w:line="201" w:lineRule="auto"/>
    </w:pPr>
    <w:rPr>
      <w:rFonts w:ascii="Candara" w:eastAsia="Times New Roman" w:hAnsi="Candara" w:cs="Times New Roman"/>
      <w:color w:val="000000"/>
      <w:kern w:val="28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unhideWhenUsed/>
    <w:rsid w:val="0040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7924"/>
  </w:style>
  <w:style w:type="paragraph" w:styleId="Footer">
    <w:name w:val="footer"/>
    <w:basedOn w:val="Normal"/>
    <w:link w:val="FooterChar"/>
    <w:uiPriority w:val="99"/>
    <w:semiHidden/>
    <w:unhideWhenUsed/>
    <w:rsid w:val="0040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7924"/>
  </w:style>
  <w:style w:type="paragraph" w:styleId="BalloonText">
    <w:name w:val="Balloon Text"/>
    <w:basedOn w:val="Normal"/>
    <w:link w:val="BalloonTextChar"/>
    <w:uiPriority w:val="99"/>
    <w:semiHidden/>
    <w:unhideWhenUsed/>
    <w:rsid w:val="006A7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A67"/>
    <w:rPr>
      <w:rFonts w:ascii="Tahoma" w:hAnsi="Tahoma" w:cs="Tahoma"/>
      <w:color w:val="244061" w:themeColor="accent1" w:themeShade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thilm\AppData\Roaming\Microsoft\Templates\MovieAwardsInv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CD9E97-3896-4D9A-AB20-FB004EECF5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MovieAwardsInvite</Template>
  <TotalTime>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awards party invitation</vt:lpstr>
    </vt:vector>
  </TitlesOfParts>
  <Company>Qualcomm Incorporated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awards party invitation</dc:title>
  <dc:creator>Senthilkumar</dc:creator>
  <cp:lastModifiedBy>Murugesan, Senthilkumar</cp:lastModifiedBy>
  <cp:revision>3</cp:revision>
  <cp:lastPrinted>2014-04-21T23:49:00Z</cp:lastPrinted>
  <dcterms:created xsi:type="dcterms:W3CDTF">2015-03-17T09:58:00Z</dcterms:created>
  <dcterms:modified xsi:type="dcterms:W3CDTF">2015-03-17T10:03:00Z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TC103508939990</vt:lpwstr>
  </property>
</Properties>
</file>